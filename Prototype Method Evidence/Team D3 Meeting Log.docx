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6A17D" w14:textId="6EC6F193" w:rsidR="00DC1DCE" w:rsidRPr="009B68D3" w:rsidRDefault="001D6004">
      <w:pPr>
        <w:pStyle w:val="Heading2"/>
        <w:rPr>
          <w:sz w:val="24"/>
        </w:rPr>
      </w:pPr>
      <w:r w:rsidRPr="009B68D3">
        <w:rPr>
          <w:sz w:val="24"/>
        </w:rPr>
        <w:t>Meeting 1</w:t>
      </w:r>
      <w:r w:rsidR="009B22A3">
        <w:rPr>
          <w:sz w:val="24"/>
        </w:rPr>
        <w:t xml:space="preserve"> – Setting up communication</w:t>
      </w:r>
      <w:r w:rsidR="00C71415">
        <w:rPr>
          <w:sz w:val="24"/>
        </w:rPr>
        <w:t xml:space="preserve"> &amp; </w:t>
      </w:r>
      <w:r w:rsidR="0004095A">
        <w:rPr>
          <w:sz w:val="24"/>
        </w:rPr>
        <w:t>important project related tasks</w:t>
      </w:r>
      <w:r w:rsidR="009B22A3">
        <w:rPr>
          <w:sz w:val="24"/>
        </w:rPr>
        <w:t xml:space="preserve"> </w:t>
      </w:r>
    </w:p>
    <w:p w14:paraId="154E2954" w14:textId="6C9DF051" w:rsidR="00DC1DCE" w:rsidRPr="009B68D3" w:rsidRDefault="001A3BC4">
      <w:pPr>
        <w:pStyle w:val="Date"/>
        <w:rPr>
          <w:sz w:val="18"/>
        </w:rPr>
      </w:pPr>
      <w:sdt>
        <w:sdtPr>
          <w:rPr>
            <w:sz w:val="18"/>
          </w:rPr>
          <w:id w:val="-483772288"/>
          <w:placeholder>
            <w:docPart w:val="679DF1B918636D4A92B81B4D6BAA3A5A"/>
          </w:placeholder>
          <w:date w:fullDate="2017-02-03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E62119" w:rsidRPr="009B68D3">
            <w:rPr>
              <w:sz w:val="18"/>
            </w:rPr>
            <w:t>February 3, 2017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attendees and date, time, and location of next meeting"/>
      </w:tblPr>
      <w:tblGrid>
        <w:gridCol w:w="2070"/>
        <w:gridCol w:w="7290"/>
      </w:tblGrid>
      <w:tr w:rsidR="00DC1DCE" w:rsidRPr="009B68D3" w14:paraId="2FCC7F58" w14:textId="77777777" w:rsidTr="00DD0005">
        <w:trPr>
          <w:trHeight w:val="315"/>
        </w:trPr>
        <w:tc>
          <w:tcPr>
            <w:tcW w:w="2070" w:type="dxa"/>
          </w:tcPr>
          <w:p w14:paraId="72944B29" w14:textId="77777777" w:rsidR="00DC1DCE" w:rsidRPr="009B68D3" w:rsidRDefault="001B38A1">
            <w:pPr>
              <w:pStyle w:val="NoSpacing"/>
              <w:rPr>
                <w:sz w:val="18"/>
              </w:rPr>
            </w:pPr>
            <w:r w:rsidRPr="009B68D3">
              <w:rPr>
                <w:sz w:val="18"/>
              </w:rPr>
              <w:t>Present:</w:t>
            </w:r>
          </w:p>
        </w:tc>
        <w:tc>
          <w:tcPr>
            <w:tcW w:w="7290" w:type="dxa"/>
          </w:tcPr>
          <w:p w14:paraId="3E146752" w14:textId="0A9F3897" w:rsidR="00DC1DCE" w:rsidRPr="009B68D3" w:rsidRDefault="004D67BA" w:rsidP="004D67BA">
            <w:pPr>
              <w:pStyle w:val="NoSpacing"/>
              <w:rPr>
                <w:sz w:val="18"/>
              </w:rPr>
            </w:pPr>
            <w:r w:rsidRPr="009B68D3">
              <w:rPr>
                <w:sz w:val="18"/>
              </w:rPr>
              <w:t>All</w:t>
            </w:r>
          </w:p>
        </w:tc>
      </w:tr>
      <w:tr w:rsidR="00DC1DCE" w:rsidRPr="009B68D3" w14:paraId="0E7CE362" w14:textId="77777777" w:rsidTr="005A0869">
        <w:trPr>
          <w:trHeight w:val="100"/>
        </w:trPr>
        <w:tc>
          <w:tcPr>
            <w:tcW w:w="2070" w:type="dxa"/>
          </w:tcPr>
          <w:p w14:paraId="533E228B" w14:textId="77777777" w:rsidR="00DC1DCE" w:rsidRPr="009B68D3" w:rsidRDefault="001B38A1">
            <w:pPr>
              <w:pStyle w:val="NoSpacing"/>
              <w:rPr>
                <w:sz w:val="18"/>
              </w:rPr>
            </w:pPr>
            <w:r w:rsidRPr="009B68D3">
              <w:rPr>
                <w:sz w:val="18"/>
              </w:rPr>
              <w:t>Next meeting:</w:t>
            </w:r>
          </w:p>
        </w:tc>
        <w:tc>
          <w:tcPr>
            <w:tcW w:w="7290" w:type="dxa"/>
          </w:tcPr>
          <w:p w14:paraId="11C00498" w14:textId="5B75393B" w:rsidR="00DC1DCE" w:rsidRPr="009B68D3" w:rsidRDefault="001A3BC4" w:rsidP="00C3340F">
            <w:pPr>
              <w:pStyle w:val="NoSpacing"/>
              <w:rPr>
                <w:sz w:val="18"/>
              </w:rPr>
            </w:pPr>
            <w:sdt>
              <w:sdtPr>
                <w:rPr>
                  <w:sz w:val="18"/>
                </w:rPr>
                <w:id w:val="-1814249553"/>
                <w:placeholder>
                  <w:docPart w:val="374998ACEFA0F54AA7C33994D2BD2D74"/>
                </w:placeholder>
                <w:date w:fullDate="2017-02-10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64115" w:rsidRPr="009B68D3">
                  <w:rPr>
                    <w:sz w:val="18"/>
                  </w:rPr>
                  <w:t>February 10, 2017</w:t>
                </w:r>
              </w:sdtContent>
            </w:sdt>
            <w:r w:rsidR="001B38A1" w:rsidRPr="009B68D3">
              <w:rPr>
                <w:sz w:val="18"/>
              </w:rPr>
              <w:t xml:space="preserve">, </w:t>
            </w:r>
            <w:r w:rsidR="00C3340F" w:rsidRPr="009B68D3">
              <w:rPr>
                <w:sz w:val="18"/>
              </w:rPr>
              <w:t>11:00</w:t>
            </w:r>
            <w:r w:rsidR="001B38A1" w:rsidRPr="009B68D3">
              <w:rPr>
                <w:sz w:val="18"/>
              </w:rPr>
              <w:t xml:space="preserve">, </w:t>
            </w:r>
            <w:r w:rsidR="00DD0005" w:rsidRPr="009B68D3">
              <w:rPr>
                <w:sz w:val="18"/>
              </w:rPr>
              <w:t>Library</w:t>
            </w:r>
          </w:p>
        </w:tc>
      </w:tr>
    </w:tbl>
    <w:p w14:paraId="682BE7DD" w14:textId="77777777" w:rsidR="00DC1DCE" w:rsidRPr="009B68D3" w:rsidRDefault="001B38A1">
      <w:pPr>
        <w:pStyle w:val="ListNumber"/>
        <w:rPr>
          <w:sz w:val="18"/>
        </w:rPr>
      </w:pPr>
      <w:r w:rsidRPr="009B68D3">
        <w:rPr>
          <w:sz w:val="18"/>
        </w:rPr>
        <w:t>Announcements</w:t>
      </w:r>
    </w:p>
    <w:p w14:paraId="776AEB23" w14:textId="6FDDBE02" w:rsidR="00DC1DCE" w:rsidRPr="009B68D3" w:rsidRDefault="00C51F8D">
      <w:pPr>
        <w:pStyle w:val="NormalIndent"/>
        <w:rPr>
          <w:sz w:val="18"/>
        </w:rPr>
      </w:pPr>
      <w:r>
        <w:rPr>
          <w:sz w:val="18"/>
        </w:rPr>
        <w:t>Non</w:t>
      </w:r>
    </w:p>
    <w:p w14:paraId="5BCBA675" w14:textId="77777777" w:rsidR="00DC1DCE" w:rsidRPr="009B68D3" w:rsidRDefault="001B38A1">
      <w:pPr>
        <w:pStyle w:val="ListNumber"/>
        <w:rPr>
          <w:sz w:val="18"/>
        </w:rPr>
      </w:pPr>
      <w:r w:rsidRPr="009B68D3">
        <w:rPr>
          <w:sz w:val="18"/>
        </w:rPr>
        <w:t>Discussion</w:t>
      </w:r>
    </w:p>
    <w:p w14:paraId="477A0A32" w14:textId="29775A95" w:rsidR="00DC1DCE" w:rsidRPr="009B68D3" w:rsidRDefault="00B20A75" w:rsidP="00EA4663">
      <w:pPr>
        <w:pStyle w:val="NormalIndent"/>
        <w:rPr>
          <w:sz w:val="18"/>
        </w:rPr>
      </w:pPr>
      <w:r>
        <w:rPr>
          <w:sz w:val="18"/>
        </w:rPr>
        <w:t>Today’s meeting was only brief to allow the group to exchange contact details and set up a communication line through WhatsApp.</w:t>
      </w:r>
      <w:r w:rsidR="00B22187">
        <w:rPr>
          <w:sz w:val="18"/>
        </w:rPr>
        <w:t xml:space="preserve"> We also decided the important parts of the project including the programming language, </w:t>
      </w:r>
      <w:r w:rsidR="007A0294">
        <w:rPr>
          <w:sz w:val="18"/>
        </w:rPr>
        <w:t xml:space="preserve">CASE tool, </w:t>
      </w:r>
      <w:r w:rsidR="00C57961">
        <w:rPr>
          <w:sz w:val="18"/>
        </w:rPr>
        <w:t xml:space="preserve">IDE and the functionalities to be assigned. By the end of the meeting all of the above </w:t>
      </w:r>
      <w:r w:rsidR="0056388D">
        <w:rPr>
          <w:sz w:val="18"/>
        </w:rPr>
        <w:t>was discussed</w:t>
      </w:r>
      <w:r w:rsidR="00D1709C">
        <w:rPr>
          <w:sz w:val="18"/>
        </w:rPr>
        <w:t xml:space="preserve"> and assigned.</w:t>
      </w:r>
    </w:p>
    <w:p w14:paraId="407CF508" w14:textId="27BDBBCB" w:rsidR="00080550" w:rsidRPr="009B68D3" w:rsidRDefault="00080550" w:rsidP="008F3838">
      <w:pPr>
        <w:pStyle w:val="Heading2"/>
        <w:rPr>
          <w:sz w:val="24"/>
        </w:rPr>
      </w:pPr>
      <w:r w:rsidRPr="009B68D3">
        <w:rPr>
          <w:sz w:val="24"/>
        </w:rPr>
        <w:t>Meeting 2</w:t>
      </w:r>
      <w:r w:rsidR="00CD23D3">
        <w:rPr>
          <w:sz w:val="24"/>
        </w:rPr>
        <w:t xml:space="preserve"> </w:t>
      </w:r>
      <w:r w:rsidR="00A85F5B">
        <w:rPr>
          <w:sz w:val="24"/>
        </w:rPr>
        <w:t>–</w:t>
      </w:r>
      <w:r w:rsidR="00CD23D3">
        <w:rPr>
          <w:sz w:val="24"/>
        </w:rPr>
        <w:t xml:space="preserve"> </w:t>
      </w:r>
      <w:r w:rsidR="00A85F5B">
        <w:rPr>
          <w:sz w:val="24"/>
        </w:rPr>
        <w:t>Design of the database</w:t>
      </w:r>
    </w:p>
    <w:sdt>
      <w:sdtPr>
        <w:rPr>
          <w:sz w:val="18"/>
        </w:rPr>
        <w:id w:val="-1967576168"/>
        <w:placeholder>
          <w:docPart w:val="AF98E21751CE7C42A139FD736AD89356"/>
        </w:placeholder>
        <w:date w:fullDate="2017-02-10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0D81BDD9" w14:textId="145634C1" w:rsidR="008F3838" w:rsidRPr="009B68D3" w:rsidRDefault="00B85A73" w:rsidP="008F3838">
          <w:pPr>
            <w:rPr>
              <w:sz w:val="18"/>
            </w:rPr>
          </w:pPr>
          <w:r w:rsidRPr="009B68D3">
            <w:rPr>
              <w:sz w:val="18"/>
            </w:rPr>
            <w:t>February 10, 2017</w:t>
          </w:r>
        </w:p>
      </w:sdtContent>
    </w:sdt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attendees and date, time, and location of next meeting"/>
      </w:tblPr>
      <w:tblGrid>
        <w:gridCol w:w="2070"/>
        <w:gridCol w:w="7290"/>
      </w:tblGrid>
      <w:tr w:rsidR="00080550" w:rsidRPr="009B68D3" w14:paraId="2EB4187C" w14:textId="77777777" w:rsidTr="00371710">
        <w:tc>
          <w:tcPr>
            <w:tcW w:w="2070" w:type="dxa"/>
          </w:tcPr>
          <w:p w14:paraId="14D11637" w14:textId="77777777" w:rsidR="00080550" w:rsidRPr="009B68D3" w:rsidRDefault="00080550" w:rsidP="00371710">
            <w:pPr>
              <w:pStyle w:val="NoSpacing"/>
              <w:rPr>
                <w:sz w:val="18"/>
              </w:rPr>
            </w:pPr>
            <w:r w:rsidRPr="009B68D3">
              <w:rPr>
                <w:sz w:val="18"/>
              </w:rPr>
              <w:t>Present:</w:t>
            </w:r>
          </w:p>
        </w:tc>
        <w:tc>
          <w:tcPr>
            <w:tcW w:w="7290" w:type="dxa"/>
          </w:tcPr>
          <w:p w14:paraId="344DFB72" w14:textId="77777777" w:rsidR="00080550" w:rsidRPr="009B68D3" w:rsidRDefault="00080550" w:rsidP="00371710">
            <w:pPr>
              <w:pStyle w:val="NoSpacing"/>
              <w:rPr>
                <w:sz w:val="18"/>
              </w:rPr>
            </w:pPr>
            <w:r w:rsidRPr="009B68D3">
              <w:rPr>
                <w:sz w:val="18"/>
              </w:rPr>
              <w:t>All</w:t>
            </w:r>
          </w:p>
        </w:tc>
      </w:tr>
      <w:tr w:rsidR="00080550" w:rsidRPr="009B68D3" w14:paraId="74F37B41" w14:textId="77777777" w:rsidTr="005A0869">
        <w:trPr>
          <w:trHeight w:val="100"/>
        </w:trPr>
        <w:tc>
          <w:tcPr>
            <w:tcW w:w="2070" w:type="dxa"/>
          </w:tcPr>
          <w:p w14:paraId="4E1C1F3E" w14:textId="77777777" w:rsidR="00080550" w:rsidRPr="009B68D3" w:rsidRDefault="00080550" w:rsidP="00371710">
            <w:pPr>
              <w:pStyle w:val="NoSpacing"/>
              <w:rPr>
                <w:sz w:val="18"/>
              </w:rPr>
            </w:pPr>
            <w:r w:rsidRPr="009B68D3">
              <w:rPr>
                <w:sz w:val="18"/>
              </w:rPr>
              <w:t>Next meeting:</w:t>
            </w:r>
          </w:p>
        </w:tc>
        <w:tc>
          <w:tcPr>
            <w:tcW w:w="7290" w:type="dxa"/>
          </w:tcPr>
          <w:p w14:paraId="27E77154" w14:textId="02CF1471" w:rsidR="00080550" w:rsidRPr="009B68D3" w:rsidRDefault="001A3BC4" w:rsidP="00371710">
            <w:pPr>
              <w:pStyle w:val="NoSpacing"/>
              <w:rPr>
                <w:sz w:val="18"/>
              </w:rPr>
            </w:pPr>
            <w:sdt>
              <w:sdtPr>
                <w:rPr>
                  <w:sz w:val="18"/>
                </w:rPr>
                <w:id w:val="-2025543988"/>
                <w:placeholder>
                  <w:docPart w:val="B02314F954D5164E8005044A08D1B1FA"/>
                </w:placeholder>
                <w:date w:fullDate="2017-02-17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64115" w:rsidRPr="009B68D3">
                  <w:rPr>
                    <w:sz w:val="18"/>
                  </w:rPr>
                  <w:t>February 17, 2017</w:t>
                </w:r>
              </w:sdtContent>
            </w:sdt>
            <w:r w:rsidR="00080550" w:rsidRPr="009B68D3">
              <w:rPr>
                <w:sz w:val="18"/>
              </w:rPr>
              <w:t xml:space="preserve">, </w:t>
            </w:r>
            <w:r w:rsidR="00C3340F" w:rsidRPr="009B68D3">
              <w:rPr>
                <w:sz w:val="18"/>
              </w:rPr>
              <w:t>11:00</w:t>
            </w:r>
            <w:r w:rsidR="00080550" w:rsidRPr="009B68D3">
              <w:rPr>
                <w:sz w:val="18"/>
              </w:rPr>
              <w:t xml:space="preserve">, </w:t>
            </w:r>
            <w:r w:rsidR="00DD0005" w:rsidRPr="009B68D3">
              <w:rPr>
                <w:sz w:val="18"/>
              </w:rPr>
              <w:t>Library</w:t>
            </w:r>
          </w:p>
        </w:tc>
      </w:tr>
    </w:tbl>
    <w:p w14:paraId="3BCC615A" w14:textId="77777777" w:rsidR="00080550" w:rsidRPr="009B68D3" w:rsidRDefault="00080550" w:rsidP="00540005">
      <w:pPr>
        <w:pStyle w:val="ListNumber"/>
        <w:numPr>
          <w:ilvl w:val="0"/>
          <w:numId w:val="12"/>
        </w:numPr>
        <w:rPr>
          <w:sz w:val="18"/>
        </w:rPr>
      </w:pPr>
      <w:r w:rsidRPr="009B68D3">
        <w:rPr>
          <w:sz w:val="18"/>
        </w:rPr>
        <w:t>Announcements</w:t>
      </w:r>
    </w:p>
    <w:p w14:paraId="2ABF9389" w14:textId="33B71469" w:rsidR="00080550" w:rsidRPr="009B68D3" w:rsidRDefault="00731266" w:rsidP="00080550">
      <w:pPr>
        <w:pStyle w:val="NormalIndent"/>
        <w:rPr>
          <w:sz w:val="18"/>
        </w:rPr>
      </w:pPr>
      <w:r>
        <w:rPr>
          <w:sz w:val="18"/>
        </w:rPr>
        <w:t>Non</w:t>
      </w:r>
    </w:p>
    <w:p w14:paraId="128BC072" w14:textId="77777777" w:rsidR="00080550" w:rsidRPr="009B68D3" w:rsidRDefault="00080550" w:rsidP="00540005">
      <w:pPr>
        <w:pStyle w:val="ListNumber"/>
        <w:numPr>
          <w:ilvl w:val="0"/>
          <w:numId w:val="12"/>
        </w:numPr>
        <w:rPr>
          <w:sz w:val="18"/>
        </w:rPr>
      </w:pPr>
      <w:r w:rsidRPr="009B68D3">
        <w:rPr>
          <w:sz w:val="18"/>
        </w:rPr>
        <w:t>Discussion</w:t>
      </w:r>
    </w:p>
    <w:p w14:paraId="16628871" w14:textId="4D8C6F97" w:rsidR="00080550" w:rsidRPr="009B68D3" w:rsidRDefault="00E86EB5" w:rsidP="00080550">
      <w:pPr>
        <w:pStyle w:val="NormalIndent"/>
        <w:rPr>
          <w:sz w:val="18"/>
        </w:rPr>
      </w:pPr>
      <w:r>
        <w:rPr>
          <w:sz w:val="18"/>
        </w:rPr>
        <w:t xml:space="preserve">Today’s discussion was regarding </w:t>
      </w:r>
      <w:r w:rsidR="00FD4582">
        <w:rPr>
          <w:sz w:val="18"/>
        </w:rPr>
        <w:t xml:space="preserve">the design of the database, although it was discussed during the session, we needed a solid design before we began implementing </w:t>
      </w:r>
      <w:r w:rsidR="00942A55">
        <w:rPr>
          <w:sz w:val="18"/>
        </w:rPr>
        <w:t>it through our IDE</w:t>
      </w:r>
      <w:r w:rsidR="00FD4582">
        <w:rPr>
          <w:sz w:val="18"/>
        </w:rPr>
        <w:t>.</w:t>
      </w:r>
      <w:r w:rsidR="00E16A3D">
        <w:rPr>
          <w:sz w:val="18"/>
        </w:rPr>
        <w:t xml:space="preserve"> </w:t>
      </w:r>
      <w:r w:rsidR="00FD4582">
        <w:rPr>
          <w:sz w:val="18"/>
        </w:rPr>
        <w:t xml:space="preserve"> </w:t>
      </w:r>
      <w:r w:rsidR="003866AA">
        <w:rPr>
          <w:sz w:val="18"/>
        </w:rPr>
        <w:t>We all participated in the design and by the end of the meeting we had a database design on paper.</w:t>
      </w:r>
    </w:p>
    <w:p w14:paraId="369ECB55" w14:textId="39A180E9" w:rsidR="00080550" w:rsidRPr="009B68D3" w:rsidRDefault="00080550" w:rsidP="00080550">
      <w:pPr>
        <w:pStyle w:val="Heading2"/>
        <w:rPr>
          <w:sz w:val="24"/>
        </w:rPr>
      </w:pPr>
      <w:r w:rsidRPr="009B68D3">
        <w:rPr>
          <w:sz w:val="24"/>
        </w:rPr>
        <w:t>Meeting 3</w:t>
      </w:r>
      <w:r w:rsidR="000C3A1F">
        <w:rPr>
          <w:sz w:val="24"/>
        </w:rPr>
        <w:t xml:space="preserve"> </w:t>
      </w:r>
      <w:r w:rsidR="007B6ECD">
        <w:rPr>
          <w:sz w:val="24"/>
        </w:rPr>
        <w:t>–</w:t>
      </w:r>
      <w:r w:rsidR="000C3A1F">
        <w:rPr>
          <w:sz w:val="24"/>
        </w:rPr>
        <w:t xml:space="preserve"> </w:t>
      </w:r>
      <w:r w:rsidR="007B6ECD">
        <w:rPr>
          <w:sz w:val="24"/>
        </w:rPr>
        <w:t>Team checkup</w:t>
      </w:r>
    </w:p>
    <w:sdt>
      <w:sdtPr>
        <w:rPr>
          <w:sz w:val="18"/>
        </w:rPr>
        <w:id w:val="-1136491323"/>
        <w:placeholder>
          <w:docPart w:val="D8F4D61FCD7CF54D8A187D586F528520"/>
        </w:placeholder>
        <w:date w:fullDate="2017-02-17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04EB4277" w14:textId="3874A92E" w:rsidR="00080550" w:rsidRPr="009B68D3" w:rsidRDefault="00B85A73" w:rsidP="00080550">
          <w:pPr>
            <w:pStyle w:val="Date"/>
            <w:rPr>
              <w:sz w:val="18"/>
            </w:rPr>
          </w:pPr>
          <w:r w:rsidRPr="009B68D3">
            <w:rPr>
              <w:sz w:val="18"/>
            </w:rPr>
            <w:t>February 17, 2017</w:t>
          </w:r>
        </w:p>
      </w:sdtContent>
    </w:sdt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attendees and date, time, and location of next meeting"/>
      </w:tblPr>
      <w:tblGrid>
        <w:gridCol w:w="2070"/>
        <w:gridCol w:w="7290"/>
      </w:tblGrid>
      <w:tr w:rsidR="00080550" w:rsidRPr="009B68D3" w14:paraId="40C92415" w14:textId="77777777" w:rsidTr="00371710">
        <w:tc>
          <w:tcPr>
            <w:tcW w:w="2070" w:type="dxa"/>
          </w:tcPr>
          <w:p w14:paraId="506186C0" w14:textId="77777777" w:rsidR="00080550" w:rsidRPr="009B68D3" w:rsidRDefault="00080550" w:rsidP="00371710">
            <w:pPr>
              <w:pStyle w:val="NoSpacing"/>
              <w:rPr>
                <w:sz w:val="18"/>
              </w:rPr>
            </w:pPr>
            <w:r w:rsidRPr="009B68D3">
              <w:rPr>
                <w:sz w:val="18"/>
              </w:rPr>
              <w:t>Present:</w:t>
            </w:r>
          </w:p>
        </w:tc>
        <w:tc>
          <w:tcPr>
            <w:tcW w:w="7290" w:type="dxa"/>
          </w:tcPr>
          <w:p w14:paraId="487B6471" w14:textId="77777777" w:rsidR="00080550" w:rsidRPr="009B68D3" w:rsidRDefault="00080550" w:rsidP="00371710">
            <w:pPr>
              <w:pStyle w:val="NoSpacing"/>
              <w:rPr>
                <w:sz w:val="18"/>
              </w:rPr>
            </w:pPr>
            <w:r w:rsidRPr="009B68D3">
              <w:rPr>
                <w:sz w:val="18"/>
              </w:rPr>
              <w:t>All</w:t>
            </w:r>
          </w:p>
        </w:tc>
      </w:tr>
      <w:tr w:rsidR="00080550" w:rsidRPr="009B68D3" w14:paraId="7536FF97" w14:textId="77777777" w:rsidTr="00C3340F">
        <w:trPr>
          <w:trHeight w:val="234"/>
        </w:trPr>
        <w:tc>
          <w:tcPr>
            <w:tcW w:w="2070" w:type="dxa"/>
          </w:tcPr>
          <w:p w14:paraId="7F7A1C15" w14:textId="77777777" w:rsidR="00080550" w:rsidRPr="009B68D3" w:rsidRDefault="00080550" w:rsidP="00371710">
            <w:pPr>
              <w:pStyle w:val="NoSpacing"/>
              <w:rPr>
                <w:sz w:val="18"/>
              </w:rPr>
            </w:pPr>
            <w:r w:rsidRPr="009B68D3">
              <w:rPr>
                <w:sz w:val="18"/>
              </w:rPr>
              <w:t>Next meeting:</w:t>
            </w:r>
          </w:p>
        </w:tc>
        <w:tc>
          <w:tcPr>
            <w:tcW w:w="7290" w:type="dxa"/>
            <w:shd w:val="clear" w:color="auto" w:fill="auto"/>
          </w:tcPr>
          <w:p w14:paraId="0A944566" w14:textId="635D522D" w:rsidR="00080550" w:rsidRPr="009B68D3" w:rsidRDefault="001A3BC4" w:rsidP="00371710">
            <w:pPr>
              <w:pStyle w:val="NoSpacing"/>
              <w:rPr>
                <w:sz w:val="18"/>
              </w:rPr>
            </w:pPr>
            <w:sdt>
              <w:sdtPr>
                <w:rPr>
                  <w:sz w:val="18"/>
                </w:rPr>
                <w:id w:val="-2137476807"/>
                <w:placeholder>
                  <w:docPart w:val="769D4BA1A6295F44A013D20447C9AE92"/>
                </w:placeholder>
                <w:date w:fullDate="2017-02-24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64115" w:rsidRPr="009B68D3">
                  <w:rPr>
                    <w:sz w:val="18"/>
                  </w:rPr>
                  <w:t>February 24, 2017</w:t>
                </w:r>
              </w:sdtContent>
            </w:sdt>
            <w:r w:rsidR="00080550" w:rsidRPr="009B68D3">
              <w:rPr>
                <w:sz w:val="18"/>
              </w:rPr>
              <w:t xml:space="preserve">, </w:t>
            </w:r>
            <w:r w:rsidR="00C3340F" w:rsidRPr="009B68D3">
              <w:rPr>
                <w:sz w:val="18"/>
              </w:rPr>
              <w:t>11:00</w:t>
            </w:r>
            <w:r w:rsidR="00080550" w:rsidRPr="009B68D3">
              <w:rPr>
                <w:sz w:val="18"/>
              </w:rPr>
              <w:t xml:space="preserve">, </w:t>
            </w:r>
            <w:r w:rsidR="00DD0005" w:rsidRPr="009B68D3">
              <w:rPr>
                <w:sz w:val="18"/>
              </w:rPr>
              <w:t>Library</w:t>
            </w:r>
          </w:p>
        </w:tc>
      </w:tr>
    </w:tbl>
    <w:p w14:paraId="59F84422" w14:textId="77777777" w:rsidR="00080550" w:rsidRPr="009B68D3" w:rsidRDefault="00080550" w:rsidP="00540005">
      <w:pPr>
        <w:pStyle w:val="ListNumber"/>
        <w:numPr>
          <w:ilvl w:val="0"/>
          <w:numId w:val="13"/>
        </w:numPr>
        <w:rPr>
          <w:sz w:val="18"/>
        </w:rPr>
      </w:pPr>
      <w:r w:rsidRPr="009B68D3">
        <w:rPr>
          <w:sz w:val="18"/>
        </w:rPr>
        <w:t>Announcements</w:t>
      </w:r>
    </w:p>
    <w:p w14:paraId="245AA4FE" w14:textId="3A3E1FF7" w:rsidR="00080550" w:rsidRPr="009B68D3" w:rsidRDefault="00E16A3D" w:rsidP="00080550">
      <w:pPr>
        <w:pStyle w:val="NormalIndent"/>
        <w:rPr>
          <w:sz w:val="18"/>
        </w:rPr>
      </w:pPr>
      <w:r>
        <w:rPr>
          <w:sz w:val="18"/>
        </w:rPr>
        <w:t xml:space="preserve">Database design has been implemented and is accessible to everyone in the project. </w:t>
      </w:r>
      <w:r w:rsidR="00196B8D">
        <w:rPr>
          <w:sz w:val="18"/>
        </w:rPr>
        <w:t xml:space="preserve">A few little changes </w:t>
      </w:r>
      <w:r w:rsidR="00774B36">
        <w:rPr>
          <w:sz w:val="18"/>
        </w:rPr>
        <w:t>were made from the design to the implementation of the database.</w:t>
      </w:r>
    </w:p>
    <w:p w14:paraId="4478798B" w14:textId="77777777" w:rsidR="00080550" w:rsidRPr="009B68D3" w:rsidRDefault="00080550" w:rsidP="00540005">
      <w:pPr>
        <w:pStyle w:val="ListNumber"/>
        <w:numPr>
          <w:ilvl w:val="0"/>
          <w:numId w:val="13"/>
        </w:numPr>
        <w:rPr>
          <w:sz w:val="18"/>
        </w:rPr>
      </w:pPr>
      <w:r w:rsidRPr="009B68D3">
        <w:rPr>
          <w:sz w:val="18"/>
        </w:rPr>
        <w:t>Discussion</w:t>
      </w:r>
    </w:p>
    <w:p w14:paraId="5CDB9818" w14:textId="3B06FB09" w:rsidR="00080550" w:rsidRDefault="00031D62" w:rsidP="00080550">
      <w:pPr>
        <w:pStyle w:val="NormalIndent"/>
        <w:rPr>
          <w:sz w:val="18"/>
        </w:rPr>
      </w:pPr>
      <w:r>
        <w:rPr>
          <w:sz w:val="18"/>
        </w:rPr>
        <w:t xml:space="preserve">Today was a brief meeting regarding the </w:t>
      </w:r>
      <w:r w:rsidR="00E05CE1">
        <w:rPr>
          <w:sz w:val="18"/>
        </w:rPr>
        <w:t>team’s</w:t>
      </w:r>
      <w:r>
        <w:rPr>
          <w:sz w:val="18"/>
        </w:rPr>
        <w:t xml:space="preserve"> feeling</w:t>
      </w:r>
      <w:r w:rsidR="00BF01B9">
        <w:rPr>
          <w:sz w:val="18"/>
        </w:rPr>
        <w:t>s</w:t>
      </w:r>
      <w:r>
        <w:rPr>
          <w:sz w:val="18"/>
        </w:rPr>
        <w:t xml:space="preserve"> about the project, making sure everyone was ‘happy’ as we would start implementing the first prototype soon. Luckily </w:t>
      </w:r>
      <w:r w:rsidR="006A04A8">
        <w:rPr>
          <w:sz w:val="18"/>
        </w:rPr>
        <w:t>nobody had any issues.</w:t>
      </w:r>
    </w:p>
    <w:p w14:paraId="570B9CCA" w14:textId="77777777" w:rsidR="00BB6C91" w:rsidRDefault="00BB6C91" w:rsidP="00080550">
      <w:pPr>
        <w:pStyle w:val="NormalIndent"/>
        <w:rPr>
          <w:sz w:val="18"/>
        </w:rPr>
      </w:pPr>
    </w:p>
    <w:p w14:paraId="70FC7C2A" w14:textId="77777777" w:rsidR="00BB6C91" w:rsidRPr="009B68D3" w:rsidRDefault="00BB6C91" w:rsidP="00080550">
      <w:pPr>
        <w:pStyle w:val="NormalIndent"/>
        <w:rPr>
          <w:sz w:val="18"/>
        </w:rPr>
      </w:pPr>
    </w:p>
    <w:p w14:paraId="6F66BF4F" w14:textId="62A0558F" w:rsidR="00080550" w:rsidRPr="009B68D3" w:rsidRDefault="00080550" w:rsidP="00080550">
      <w:pPr>
        <w:pStyle w:val="Heading2"/>
        <w:rPr>
          <w:sz w:val="24"/>
        </w:rPr>
      </w:pPr>
      <w:r w:rsidRPr="009B68D3">
        <w:rPr>
          <w:sz w:val="24"/>
        </w:rPr>
        <w:lastRenderedPageBreak/>
        <w:t>Meeting 4</w:t>
      </w:r>
      <w:r w:rsidR="00403AB4" w:rsidRPr="009B68D3">
        <w:rPr>
          <w:sz w:val="24"/>
        </w:rPr>
        <w:t xml:space="preserve"> – No </w:t>
      </w:r>
      <w:r w:rsidR="00F827A5" w:rsidRPr="009B68D3">
        <w:rPr>
          <w:sz w:val="24"/>
        </w:rPr>
        <w:t>M</w:t>
      </w:r>
      <w:r w:rsidR="00403AB4" w:rsidRPr="009B68D3">
        <w:rPr>
          <w:sz w:val="24"/>
        </w:rPr>
        <w:t>eeting</w:t>
      </w:r>
    </w:p>
    <w:sdt>
      <w:sdtPr>
        <w:rPr>
          <w:sz w:val="18"/>
        </w:rPr>
        <w:id w:val="1815206873"/>
        <w:placeholder>
          <w:docPart w:val="DA52BD6D6E824B43B7A1E582BDBDA0B5"/>
        </w:placeholder>
        <w:date w:fullDate="2017-02-24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53C63DCC" w14:textId="56E365FD" w:rsidR="00080550" w:rsidRPr="009B68D3" w:rsidRDefault="00B85A73" w:rsidP="00080550">
          <w:pPr>
            <w:pStyle w:val="Date"/>
            <w:rPr>
              <w:sz w:val="18"/>
            </w:rPr>
          </w:pPr>
          <w:r w:rsidRPr="009B68D3">
            <w:rPr>
              <w:sz w:val="18"/>
            </w:rPr>
            <w:t>February 24, 2017</w:t>
          </w:r>
        </w:p>
      </w:sdtContent>
    </w:sdt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attendees and date, time, and location of next meeting"/>
      </w:tblPr>
      <w:tblGrid>
        <w:gridCol w:w="2070"/>
        <w:gridCol w:w="7290"/>
      </w:tblGrid>
      <w:tr w:rsidR="00080550" w:rsidRPr="009B68D3" w14:paraId="61790AF6" w14:textId="77777777" w:rsidTr="00C3340F">
        <w:trPr>
          <w:trHeight w:val="243"/>
        </w:trPr>
        <w:tc>
          <w:tcPr>
            <w:tcW w:w="2070" w:type="dxa"/>
          </w:tcPr>
          <w:p w14:paraId="7AD3546B" w14:textId="77777777" w:rsidR="00080550" w:rsidRPr="009B68D3" w:rsidRDefault="00080550" w:rsidP="00371710">
            <w:pPr>
              <w:pStyle w:val="NoSpacing"/>
              <w:rPr>
                <w:sz w:val="18"/>
              </w:rPr>
            </w:pPr>
            <w:r w:rsidRPr="009B68D3">
              <w:rPr>
                <w:sz w:val="18"/>
              </w:rPr>
              <w:t>Next meeting:</w:t>
            </w:r>
          </w:p>
        </w:tc>
        <w:tc>
          <w:tcPr>
            <w:tcW w:w="7290" w:type="dxa"/>
            <w:shd w:val="clear" w:color="auto" w:fill="auto"/>
          </w:tcPr>
          <w:p w14:paraId="185A764C" w14:textId="7F9DCFC2" w:rsidR="00080550" w:rsidRPr="009B68D3" w:rsidRDefault="001A3BC4" w:rsidP="00371710">
            <w:pPr>
              <w:pStyle w:val="NoSpacing"/>
              <w:rPr>
                <w:sz w:val="18"/>
              </w:rPr>
            </w:pPr>
            <w:sdt>
              <w:sdtPr>
                <w:rPr>
                  <w:sz w:val="18"/>
                </w:rPr>
                <w:id w:val="1224863721"/>
                <w:placeholder>
                  <w:docPart w:val="92C3B4E43B57664DAA3D2D2B02D1DBBE"/>
                </w:placeholder>
                <w:date w:fullDate="2017-03-03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3340F" w:rsidRPr="009B68D3">
                  <w:rPr>
                    <w:sz w:val="18"/>
                  </w:rPr>
                  <w:t>March 3, 2017</w:t>
                </w:r>
              </w:sdtContent>
            </w:sdt>
            <w:r w:rsidR="00080550" w:rsidRPr="009B68D3">
              <w:rPr>
                <w:sz w:val="18"/>
              </w:rPr>
              <w:t xml:space="preserve">, </w:t>
            </w:r>
            <w:r w:rsidR="00C3340F" w:rsidRPr="009B68D3">
              <w:rPr>
                <w:sz w:val="18"/>
              </w:rPr>
              <w:t>11:00</w:t>
            </w:r>
            <w:r w:rsidR="00080550" w:rsidRPr="009B68D3">
              <w:rPr>
                <w:sz w:val="18"/>
              </w:rPr>
              <w:t xml:space="preserve">, </w:t>
            </w:r>
            <w:r w:rsidR="00DD0005" w:rsidRPr="009B68D3">
              <w:rPr>
                <w:sz w:val="18"/>
              </w:rPr>
              <w:t>Library</w:t>
            </w:r>
          </w:p>
        </w:tc>
      </w:tr>
    </w:tbl>
    <w:p w14:paraId="30F419DE" w14:textId="6E4ECD6B" w:rsidR="00080550" w:rsidRPr="009B68D3" w:rsidRDefault="00080550" w:rsidP="00080550">
      <w:pPr>
        <w:pStyle w:val="Heading2"/>
        <w:rPr>
          <w:sz w:val="24"/>
        </w:rPr>
      </w:pPr>
      <w:r w:rsidRPr="009B68D3">
        <w:rPr>
          <w:sz w:val="24"/>
        </w:rPr>
        <w:t>Meeting 5</w:t>
      </w:r>
    </w:p>
    <w:sdt>
      <w:sdtPr>
        <w:rPr>
          <w:sz w:val="18"/>
        </w:rPr>
        <w:id w:val="-1909519197"/>
        <w:placeholder>
          <w:docPart w:val="04FE9398E246274A87F3CFDCFB55A47F"/>
        </w:placeholder>
        <w:date w:fullDate="2017-03-03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1F91173E" w14:textId="3922B24D" w:rsidR="00080550" w:rsidRPr="009B68D3" w:rsidRDefault="00B85A73" w:rsidP="00080550">
          <w:pPr>
            <w:pStyle w:val="Date"/>
            <w:rPr>
              <w:sz w:val="18"/>
            </w:rPr>
          </w:pPr>
          <w:r w:rsidRPr="009B68D3">
            <w:rPr>
              <w:sz w:val="18"/>
            </w:rPr>
            <w:t>March 3, 2017</w:t>
          </w:r>
        </w:p>
      </w:sdtContent>
    </w:sdt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attendees and date, time, and location of next meeting"/>
      </w:tblPr>
      <w:tblGrid>
        <w:gridCol w:w="2070"/>
        <w:gridCol w:w="7290"/>
      </w:tblGrid>
      <w:tr w:rsidR="00080550" w:rsidRPr="009B68D3" w14:paraId="54E1C899" w14:textId="77777777" w:rsidTr="00371710">
        <w:tc>
          <w:tcPr>
            <w:tcW w:w="2070" w:type="dxa"/>
          </w:tcPr>
          <w:p w14:paraId="1C3564D7" w14:textId="77777777" w:rsidR="00080550" w:rsidRPr="009B68D3" w:rsidRDefault="00080550" w:rsidP="00371710">
            <w:pPr>
              <w:pStyle w:val="NoSpacing"/>
              <w:rPr>
                <w:sz w:val="18"/>
              </w:rPr>
            </w:pPr>
            <w:r w:rsidRPr="009B68D3">
              <w:rPr>
                <w:sz w:val="18"/>
              </w:rPr>
              <w:t>Present:</w:t>
            </w:r>
          </w:p>
        </w:tc>
        <w:tc>
          <w:tcPr>
            <w:tcW w:w="7290" w:type="dxa"/>
          </w:tcPr>
          <w:p w14:paraId="476A523D" w14:textId="77777777" w:rsidR="00080550" w:rsidRPr="009B68D3" w:rsidRDefault="00080550" w:rsidP="00371710">
            <w:pPr>
              <w:pStyle w:val="NoSpacing"/>
              <w:rPr>
                <w:sz w:val="18"/>
              </w:rPr>
            </w:pPr>
            <w:r w:rsidRPr="009B68D3">
              <w:rPr>
                <w:sz w:val="18"/>
              </w:rPr>
              <w:t>All</w:t>
            </w:r>
          </w:p>
        </w:tc>
      </w:tr>
      <w:tr w:rsidR="00080550" w:rsidRPr="009B68D3" w14:paraId="5538A54C" w14:textId="77777777" w:rsidTr="00371710">
        <w:tc>
          <w:tcPr>
            <w:tcW w:w="2070" w:type="dxa"/>
          </w:tcPr>
          <w:p w14:paraId="74D978A2" w14:textId="77777777" w:rsidR="00080550" w:rsidRPr="009B68D3" w:rsidRDefault="00080550" w:rsidP="00371710">
            <w:pPr>
              <w:pStyle w:val="NoSpacing"/>
              <w:rPr>
                <w:sz w:val="18"/>
              </w:rPr>
            </w:pPr>
            <w:r w:rsidRPr="009B68D3">
              <w:rPr>
                <w:sz w:val="18"/>
              </w:rPr>
              <w:t>Next meeting:</w:t>
            </w:r>
          </w:p>
        </w:tc>
        <w:tc>
          <w:tcPr>
            <w:tcW w:w="7290" w:type="dxa"/>
          </w:tcPr>
          <w:p w14:paraId="55F5E400" w14:textId="3904CAE4" w:rsidR="00080550" w:rsidRPr="009B68D3" w:rsidRDefault="001A3BC4" w:rsidP="00371710">
            <w:pPr>
              <w:pStyle w:val="NoSpacing"/>
              <w:rPr>
                <w:sz w:val="18"/>
              </w:rPr>
            </w:pPr>
            <w:sdt>
              <w:sdtPr>
                <w:rPr>
                  <w:sz w:val="18"/>
                </w:rPr>
                <w:id w:val="1581870903"/>
                <w:placeholder>
                  <w:docPart w:val="A162FD4750E32649B6B0D0D043AC76DD"/>
                </w:placeholder>
                <w:date w:fullDate="2017-03-10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64115" w:rsidRPr="009B68D3">
                  <w:rPr>
                    <w:sz w:val="18"/>
                  </w:rPr>
                  <w:t>March 10, 2017</w:t>
                </w:r>
              </w:sdtContent>
            </w:sdt>
            <w:r w:rsidR="00080550" w:rsidRPr="009B68D3">
              <w:rPr>
                <w:sz w:val="18"/>
              </w:rPr>
              <w:t xml:space="preserve">, </w:t>
            </w:r>
            <w:r w:rsidR="00C3340F" w:rsidRPr="009B68D3">
              <w:rPr>
                <w:sz w:val="18"/>
              </w:rPr>
              <w:t>11:00</w:t>
            </w:r>
            <w:r w:rsidR="00080550" w:rsidRPr="009B68D3">
              <w:rPr>
                <w:sz w:val="18"/>
              </w:rPr>
              <w:t xml:space="preserve">, </w:t>
            </w:r>
            <w:r w:rsidR="00DD0005" w:rsidRPr="009B68D3">
              <w:rPr>
                <w:sz w:val="18"/>
              </w:rPr>
              <w:t>Library</w:t>
            </w:r>
          </w:p>
        </w:tc>
      </w:tr>
    </w:tbl>
    <w:p w14:paraId="792A3184" w14:textId="77777777" w:rsidR="00080550" w:rsidRPr="009B68D3" w:rsidRDefault="00080550" w:rsidP="00540005">
      <w:pPr>
        <w:pStyle w:val="ListNumber"/>
        <w:numPr>
          <w:ilvl w:val="0"/>
          <w:numId w:val="14"/>
        </w:numPr>
        <w:rPr>
          <w:sz w:val="18"/>
        </w:rPr>
      </w:pPr>
      <w:r w:rsidRPr="009B68D3">
        <w:rPr>
          <w:sz w:val="18"/>
        </w:rPr>
        <w:t>Announcements</w:t>
      </w:r>
    </w:p>
    <w:p w14:paraId="62BA9E25" w14:textId="301D38C9" w:rsidR="00080550" w:rsidRPr="009B68D3" w:rsidRDefault="00A81AEE" w:rsidP="00080550">
      <w:pPr>
        <w:pStyle w:val="NormalIndent"/>
        <w:rPr>
          <w:sz w:val="18"/>
        </w:rPr>
      </w:pPr>
      <w:r>
        <w:rPr>
          <w:sz w:val="18"/>
        </w:rPr>
        <w:t>Changes to the database with removal of redundant attributes and the addition of a few new attributes.</w:t>
      </w:r>
      <w:r w:rsidR="0058475C">
        <w:rPr>
          <w:sz w:val="18"/>
        </w:rPr>
        <w:t xml:space="preserve"> </w:t>
      </w:r>
      <w:r w:rsidR="00D8473D">
        <w:rPr>
          <w:sz w:val="18"/>
        </w:rPr>
        <w:t>This is to allow everyone’s prototype to communicate and work as well as having functionality related attributes.</w:t>
      </w:r>
    </w:p>
    <w:p w14:paraId="2C51E1C3" w14:textId="77777777" w:rsidR="00080550" w:rsidRPr="009B68D3" w:rsidRDefault="00080550" w:rsidP="00540005">
      <w:pPr>
        <w:pStyle w:val="ListNumber"/>
        <w:numPr>
          <w:ilvl w:val="0"/>
          <w:numId w:val="14"/>
        </w:numPr>
        <w:rPr>
          <w:sz w:val="18"/>
        </w:rPr>
      </w:pPr>
      <w:r w:rsidRPr="009B68D3">
        <w:rPr>
          <w:sz w:val="18"/>
        </w:rPr>
        <w:t>Discussion</w:t>
      </w:r>
    </w:p>
    <w:p w14:paraId="5C4EB407" w14:textId="33B09C60" w:rsidR="00080550" w:rsidRPr="009B68D3" w:rsidRDefault="001E5ABE" w:rsidP="00080550">
      <w:pPr>
        <w:pStyle w:val="NormalIndent"/>
        <w:rPr>
          <w:sz w:val="18"/>
        </w:rPr>
      </w:pPr>
      <w:r>
        <w:rPr>
          <w:sz w:val="18"/>
        </w:rPr>
        <w:t xml:space="preserve">Today’s discussion was regarding the first prototype and the progress of each team member’s. This was to allow everyone to get a brief idea of where we </w:t>
      </w:r>
      <w:r w:rsidR="00B5396F">
        <w:rPr>
          <w:sz w:val="18"/>
        </w:rPr>
        <w:t>were</w:t>
      </w:r>
      <w:r>
        <w:rPr>
          <w:sz w:val="18"/>
        </w:rPr>
        <w:t xml:space="preserve"> regarding the project ready of the following week </w:t>
      </w:r>
      <w:r w:rsidR="00555E76">
        <w:rPr>
          <w:sz w:val="18"/>
        </w:rPr>
        <w:t>where</w:t>
      </w:r>
      <w:r>
        <w:rPr>
          <w:sz w:val="18"/>
        </w:rPr>
        <w:t xml:space="preserve"> we would integrate it.</w:t>
      </w:r>
    </w:p>
    <w:p w14:paraId="525D679A" w14:textId="4B830535" w:rsidR="00080550" w:rsidRPr="009B68D3" w:rsidRDefault="00080550" w:rsidP="00080550">
      <w:pPr>
        <w:pStyle w:val="Heading2"/>
        <w:rPr>
          <w:sz w:val="24"/>
        </w:rPr>
      </w:pPr>
      <w:r w:rsidRPr="009B68D3">
        <w:rPr>
          <w:sz w:val="24"/>
        </w:rPr>
        <w:t>Meeting 6</w:t>
      </w:r>
      <w:r w:rsidR="00BD6FEC">
        <w:rPr>
          <w:sz w:val="24"/>
        </w:rPr>
        <w:t xml:space="preserve"> </w:t>
      </w:r>
      <w:r w:rsidR="00C83675">
        <w:rPr>
          <w:sz w:val="24"/>
        </w:rPr>
        <w:t>–</w:t>
      </w:r>
      <w:r w:rsidR="00BD6FEC">
        <w:rPr>
          <w:sz w:val="24"/>
        </w:rPr>
        <w:t xml:space="preserve"> </w:t>
      </w:r>
      <w:r w:rsidR="00C83675">
        <w:rPr>
          <w:sz w:val="24"/>
        </w:rPr>
        <w:t>Integration</w:t>
      </w:r>
    </w:p>
    <w:sdt>
      <w:sdtPr>
        <w:rPr>
          <w:sz w:val="18"/>
        </w:rPr>
        <w:id w:val="1279535990"/>
        <w:placeholder>
          <w:docPart w:val="4A6690EA931C114E8D5B181B723EDA92"/>
        </w:placeholder>
        <w:date w:fullDate="2017-03-10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645C70D6" w14:textId="08A1BF8F" w:rsidR="00080550" w:rsidRPr="009B68D3" w:rsidRDefault="007D26C4" w:rsidP="00080550">
          <w:pPr>
            <w:pStyle w:val="Date"/>
            <w:rPr>
              <w:sz w:val="18"/>
            </w:rPr>
          </w:pPr>
          <w:r w:rsidRPr="009B68D3">
            <w:rPr>
              <w:sz w:val="18"/>
            </w:rPr>
            <w:t>March 10, 2017</w:t>
          </w:r>
        </w:p>
      </w:sdtContent>
    </w:sdt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attendees and date, time, and location of next meeting"/>
      </w:tblPr>
      <w:tblGrid>
        <w:gridCol w:w="2070"/>
        <w:gridCol w:w="7290"/>
      </w:tblGrid>
      <w:tr w:rsidR="00080550" w:rsidRPr="009B68D3" w14:paraId="2DB3909E" w14:textId="77777777" w:rsidTr="00371710">
        <w:tc>
          <w:tcPr>
            <w:tcW w:w="2070" w:type="dxa"/>
          </w:tcPr>
          <w:p w14:paraId="49619F2D" w14:textId="77777777" w:rsidR="00080550" w:rsidRPr="009B68D3" w:rsidRDefault="00080550" w:rsidP="00371710">
            <w:pPr>
              <w:pStyle w:val="NoSpacing"/>
              <w:rPr>
                <w:sz w:val="18"/>
              </w:rPr>
            </w:pPr>
            <w:r w:rsidRPr="009B68D3">
              <w:rPr>
                <w:sz w:val="18"/>
              </w:rPr>
              <w:t>Present:</w:t>
            </w:r>
          </w:p>
        </w:tc>
        <w:tc>
          <w:tcPr>
            <w:tcW w:w="7290" w:type="dxa"/>
          </w:tcPr>
          <w:p w14:paraId="41246E98" w14:textId="77777777" w:rsidR="00080550" w:rsidRPr="009B68D3" w:rsidRDefault="00080550" w:rsidP="00371710">
            <w:pPr>
              <w:pStyle w:val="NoSpacing"/>
              <w:rPr>
                <w:sz w:val="18"/>
              </w:rPr>
            </w:pPr>
            <w:r w:rsidRPr="009B68D3">
              <w:rPr>
                <w:sz w:val="18"/>
              </w:rPr>
              <w:t>All</w:t>
            </w:r>
          </w:p>
        </w:tc>
      </w:tr>
      <w:tr w:rsidR="00080550" w:rsidRPr="009B68D3" w14:paraId="226CF575" w14:textId="77777777" w:rsidTr="00371710">
        <w:tc>
          <w:tcPr>
            <w:tcW w:w="2070" w:type="dxa"/>
          </w:tcPr>
          <w:p w14:paraId="5CBFB73E" w14:textId="77777777" w:rsidR="00080550" w:rsidRPr="009B68D3" w:rsidRDefault="00080550" w:rsidP="00371710">
            <w:pPr>
              <w:pStyle w:val="NoSpacing"/>
              <w:rPr>
                <w:sz w:val="18"/>
              </w:rPr>
            </w:pPr>
            <w:r w:rsidRPr="009B68D3">
              <w:rPr>
                <w:sz w:val="18"/>
              </w:rPr>
              <w:t>Next meeting:</w:t>
            </w:r>
          </w:p>
        </w:tc>
        <w:tc>
          <w:tcPr>
            <w:tcW w:w="7290" w:type="dxa"/>
          </w:tcPr>
          <w:p w14:paraId="41E5A80E" w14:textId="63C085B7" w:rsidR="00080550" w:rsidRPr="009B68D3" w:rsidRDefault="001A3BC4" w:rsidP="00371710">
            <w:pPr>
              <w:pStyle w:val="NoSpacing"/>
              <w:rPr>
                <w:sz w:val="18"/>
              </w:rPr>
            </w:pPr>
            <w:sdt>
              <w:sdtPr>
                <w:rPr>
                  <w:sz w:val="18"/>
                </w:rPr>
                <w:id w:val="-1011758903"/>
                <w:placeholder>
                  <w:docPart w:val="287742B97604C041A18ADB34151FC9B5"/>
                </w:placeholder>
                <w:date w:fullDate="2017-03-17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64115" w:rsidRPr="009B68D3">
                  <w:rPr>
                    <w:sz w:val="18"/>
                  </w:rPr>
                  <w:t>March 17, 2017</w:t>
                </w:r>
              </w:sdtContent>
            </w:sdt>
            <w:r w:rsidR="00080550" w:rsidRPr="009B68D3">
              <w:rPr>
                <w:sz w:val="18"/>
              </w:rPr>
              <w:t xml:space="preserve">, </w:t>
            </w:r>
            <w:r w:rsidR="00C3340F" w:rsidRPr="009B68D3">
              <w:rPr>
                <w:sz w:val="18"/>
              </w:rPr>
              <w:t>11:00</w:t>
            </w:r>
            <w:r w:rsidR="00080550" w:rsidRPr="009B68D3">
              <w:rPr>
                <w:sz w:val="18"/>
              </w:rPr>
              <w:t xml:space="preserve">, </w:t>
            </w:r>
            <w:r w:rsidR="00DD0005" w:rsidRPr="009B68D3">
              <w:rPr>
                <w:sz w:val="18"/>
              </w:rPr>
              <w:t>Library</w:t>
            </w:r>
          </w:p>
        </w:tc>
      </w:tr>
    </w:tbl>
    <w:p w14:paraId="49115136" w14:textId="77777777" w:rsidR="00080550" w:rsidRPr="009B68D3" w:rsidRDefault="00080550" w:rsidP="00540005">
      <w:pPr>
        <w:pStyle w:val="ListNumber"/>
        <w:numPr>
          <w:ilvl w:val="0"/>
          <w:numId w:val="15"/>
        </w:numPr>
        <w:rPr>
          <w:sz w:val="18"/>
        </w:rPr>
      </w:pPr>
      <w:r w:rsidRPr="009B68D3">
        <w:rPr>
          <w:sz w:val="18"/>
        </w:rPr>
        <w:t>Announcements</w:t>
      </w:r>
    </w:p>
    <w:p w14:paraId="386557F0" w14:textId="2D2E06A6" w:rsidR="00080550" w:rsidRPr="009B68D3" w:rsidRDefault="00E26BE2" w:rsidP="00080550">
      <w:pPr>
        <w:pStyle w:val="NormalIndent"/>
        <w:rPr>
          <w:sz w:val="18"/>
        </w:rPr>
      </w:pPr>
      <w:r>
        <w:rPr>
          <w:sz w:val="18"/>
        </w:rPr>
        <w:t>Group was updated on the main</w:t>
      </w:r>
      <w:r w:rsidR="00EF187A">
        <w:rPr>
          <w:sz w:val="18"/>
        </w:rPr>
        <w:t xml:space="preserve"> </w:t>
      </w:r>
      <w:r>
        <w:rPr>
          <w:sz w:val="18"/>
        </w:rPr>
        <w:t>UI and how each contribution would interlink together through our main interface.</w:t>
      </w:r>
    </w:p>
    <w:p w14:paraId="22EB6B6E" w14:textId="77777777" w:rsidR="00080550" w:rsidRPr="009B68D3" w:rsidRDefault="00080550" w:rsidP="00540005">
      <w:pPr>
        <w:pStyle w:val="ListNumber"/>
        <w:numPr>
          <w:ilvl w:val="0"/>
          <w:numId w:val="15"/>
        </w:numPr>
        <w:rPr>
          <w:sz w:val="18"/>
        </w:rPr>
      </w:pPr>
      <w:r w:rsidRPr="009B68D3">
        <w:rPr>
          <w:sz w:val="18"/>
        </w:rPr>
        <w:t>Discussion</w:t>
      </w:r>
    </w:p>
    <w:p w14:paraId="0D570EB1" w14:textId="65CBFEB0" w:rsidR="00080550" w:rsidRPr="009B68D3" w:rsidRDefault="00EF187A" w:rsidP="00F67DF1">
      <w:pPr>
        <w:pStyle w:val="NormalIndent"/>
        <w:ind w:left="720" w:hanging="360"/>
        <w:rPr>
          <w:sz w:val="18"/>
        </w:rPr>
      </w:pPr>
      <w:r>
        <w:rPr>
          <w:sz w:val="18"/>
        </w:rPr>
        <w:t xml:space="preserve">Today’s group meeting was regarding </w:t>
      </w:r>
      <w:r w:rsidR="00BD4030">
        <w:rPr>
          <w:sz w:val="18"/>
        </w:rPr>
        <w:t xml:space="preserve">the man integration of the group prototype to prepare it for the client </w:t>
      </w:r>
      <w:r w:rsidR="00C64898">
        <w:rPr>
          <w:sz w:val="18"/>
        </w:rPr>
        <w:t xml:space="preserve">feedback. </w:t>
      </w:r>
      <w:r w:rsidR="0079764E">
        <w:rPr>
          <w:sz w:val="18"/>
        </w:rPr>
        <w:t xml:space="preserve">Main points of the discussion </w:t>
      </w:r>
      <w:r w:rsidR="000D105E">
        <w:rPr>
          <w:sz w:val="18"/>
        </w:rPr>
        <w:t>were</w:t>
      </w:r>
      <w:r w:rsidR="00D03DFC">
        <w:rPr>
          <w:sz w:val="18"/>
        </w:rPr>
        <w:t xml:space="preserve"> on how it will integrate and </w:t>
      </w:r>
      <w:r w:rsidR="000442B9">
        <w:rPr>
          <w:sz w:val="18"/>
        </w:rPr>
        <w:t>how it will all work and relate once done, this was discussed and sketched</w:t>
      </w:r>
      <w:r w:rsidR="00F67DF1">
        <w:rPr>
          <w:sz w:val="18"/>
        </w:rPr>
        <w:t xml:space="preserve"> for reference</w:t>
      </w:r>
      <w:r w:rsidR="000442B9">
        <w:rPr>
          <w:sz w:val="18"/>
        </w:rPr>
        <w:t>.</w:t>
      </w:r>
    </w:p>
    <w:p w14:paraId="2BFB18B5" w14:textId="09B8DB73" w:rsidR="00080550" w:rsidRPr="009B68D3" w:rsidRDefault="00080550" w:rsidP="00080550">
      <w:pPr>
        <w:pStyle w:val="Heading2"/>
        <w:rPr>
          <w:sz w:val="24"/>
        </w:rPr>
      </w:pPr>
      <w:r w:rsidRPr="009B68D3">
        <w:rPr>
          <w:sz w:val="24"/>
        </w:rPr>
        <w:t>Meeting 7</w:t>
      </w:r>
      <w:r w:rsidR="00D31DB0">
        <w:rPr>
          <w:sz w:val="24"/>
        </w:rPr>
        <w:t xml:space="preserve"> – </w:t>
      </w:r>
      <w:r w:rsidR="00BF0CFA">
        <w:rPr>
          <w:sz w:val="24"/>
        </w:rPr>
        <w:t>Finalize</w:t>
      </w:r>
      <w:r w:rsidR="00D31DB0">
        <w:rPr>
          <w:sz w:val="24"/>
        </w:rPr>
        <w:t xml:space="preserve"> for client feedback</w:t>
      </w:r>
    </w:p>
    <w:sdt>
      <w:sdtPr>
        <w:rPr>
          <w:sz w:val="18"/>
        </w:rPr>
        <w:id w:val="-1752504476"/>
        <w:placeholder>
          <w:docPart w:val="D4C33B1E046BB241B4888F6244F9983D"/>
        </w:placeholder>
        <w:date w:fullDate="2017-03-17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5AEFA408" w14:textId="13F61244" w:rsidR="00080550" w:rsidRPr="009B68D3" w:rsidRDefault="007D26C4" w:rsidP="00080550">
          <w:pPr>
            <w:pStyle w:val="Date"/>
            <w:rPr>
              <w:sz w:val="18"/>
            </w:rPr>
          </w:pPr>
          <w:r w:rsidRPr="009B68D3">
            <w:rPr>
              <w:sz w:val="18"/>
            </w:rPr>
            <w:t>March 17, 2017</w:t>
          </w:r>
        </w:p>
      </w:sdtContent>
    </w:sdt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attendees and date, time, and location of next meeting"/>
      </w:tblPr>
      <w:tblGrid>
        <w:gridCol w:w="2070"/>
        <w:gridCol w:w="7290"/>
      </w:tblGrid>
      <w:tr w:rsidR="00080550" w:rsidRPr="009B68D3" w14:paraId="0AEDBEDF" w14:textId="77777777" w:rsidTr="00371710">
        <w:tc>
          <w:tcPr>
            <w:tcW w:w="2070" w:type="dxa"/>
          </w:tcPr>
          <w:p w14:paraId="36749D4D" w14:textId="77777777" w:rsidR="00080550" w:rsidRPr="009B68D3" w:rsidRDefault="00080550" w:rsidP="00371710">
            <w:pPr>
              <w:pStyle w:val="NoSpacing"/>
              <w:rPr>
                <w:sz w:val="18"/>
              </w:rPr>
            </w:pPr>
            <w:r w:rsidRPr="009B68D3">
              <w:rPr>
                <w:sz w:val="18"/>
              </w:rPr>
              <w:t>Present:</w:t>
            </w:r>
          </w:p>
        </w:tc>
        <w:tc>
          <w:tcPr>
            <w:tcW w:w="7290" w:type="dxa"/>
          </w:tcPr>
          <w:p w14:paraId="32C35702" w14:textId="77777777" w:rsidR="00080550" w:rsidRPr="009B68D3" w:rsidRDefault="00080550" w:rsidP="00371710">
            <w:pPr>
              <w:pStyle w:val="NoSpacing"/>
              <w:rPr>
                <w:sz w:val="18"/>
              </w:rPr>
            </w:pPr>
            <w:r w:rsidRPr="009B68D3">
              <w:rPr>
                <w:sz w:val="18"/>
              </w:rPr>
              <w:t>All</w:t>
            </w:r>
          </w:p>
        </w:tc>
      </w:tr>
      <w:tr w:rsidR="00080550" w:rsidRPr="009B68D3" w14:paraId="2BD30422" w14:textId="77777777" w:rsidTr="00371710">
        <w:tc>
          <w:tcPr>
            <w:tcW w:w="2070" w:type="dxa"/>
          </w:tcPr>
          <w:p w14:paraId="5DC02E00" w14:textId="77777777" w:rsidR="00080550" w:rsidRPr="009B68D3" w:rsidRDefault="00080550" w:rsidP="00371710">
            <w:pPr>
              <w:pStyle w:val="NoSpacing"/>
              <w:rPr>
                <w:sz w:val="18"/>
              </w:rPr>
            </w:pPr>
            <w:r w:rsidRPr="009B68D3">
              <w:rPr>
                <w:sz w:val="18"/>
              </w:rPr>
              <w:t>Next meeting:</w:t>
            </w:r>
          </w:p>
        </w:tc>
        <w:tc>
          <w:tcPr>
            <w:tcW w:w="7290" w:type="dxa"/>
          </w:tcPr>
          <w:p w14:paraId="30B1B0A9" w14:textId="65E68F32" w:rsidR="00080550" w:rsidRPr="009B68D3" w:rsidRDefault="001A3BC4" w:rsidP="00371710">
            <w:pPr>
              <w:pStyle w:val="NoSpacing"/>
              <w:rPr>
                <w:sz w:val="18"/>
              </w:rPr>
            </w:pPr>
            <w:sdt>
              <w:sdtPr>
                <w:rPr>
                  <w:sz w:val="18"/>
                </w:rPr>
                <w:id w:val="1000479406"/>
                <w:placeholder>
                  <w:docPart w:val="D3D26F2AF57C2944B04986533BD883E5"/>
                </w:placeholder>
                <w:date w:fullDate="2017-03-24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64115" w:rsidRPr="009B68D3">
                  <w:rPr>
                    <w:sz w:val="18"/>
                  </w:rPr>
                  <w:t>March 24, 2017</w:t>
                </w:r>
              </w:sdtContent>
            </w:sdt>
            <w:r w:rsidR="00080550" w:rsidRPr="009B68D3">
              <w:rPr>
                <w:sz w:val="18"/>
              </w:rPr>
              <w:t xml:space="preserve">, </w:t>
            </w:r>
            <w:r w:rsidR="00C3340F" w:rsidRPr="009B68D3">
              <w:rPr>
                <w:sz w:val="18"/>
              </w:rPr>
              <w:t>11:00</w:t>
            </w:r>
            <w:r w:rsidR="00080550" w:rsidRPr="009B68D3">
              <w:rPr>
                <w:sz w:val="18"/>
              </w:rPr>
              <w:t xml:space="preserve">, </w:t>
            </w:r>
            <w:r w:rsidR="00DD0005" w:rsidRPr="009B68D3">
              <w:rPr>
                <w:sz w:val="18"/>
              </w:rPr>
              <w:t>Library</w:t>
            </w:r>
          </w:p>
        </w:tc>
      </w:tr>
    </w:tbl>
    <w:p w14:paraId="344D156C" w14:textId="20181D94" w:rsidR="001146E3" w:rsidRDefault="00080550" w:rsidP="001146E3">
      <w:pPr>
        <w:pStyle w:val="ListNumber"/>
        <w:numPr>
          <w:ilvl w:val="0"/>
          <w:numId w:val="16"/>
        </w:numPr>
        <w:rPr>
          <w:sz w:val="18"/>
        </w:rPr>
      </w:pPr>
      <w:r w:rsidRPr="009B68D3">
        <w:rPr>
          <w:sz w:val="18"/>
        </w:rPr>
        <w:t>Announcements</w:t>
      </w:r>
    </w:p>
    <w:p w14:paraId="58338C1C" w14:textId="10015125" w:rsidR="001146E3" w:rsidRPr="001146E3" w:rsidRDefault="00C52A43" w:rsidP="001146E3">
      <w:pPr>
        <w:ind w:left="360"/>
      </w:pPr>
      <w:r>
        <w:t>Non</w:t>
      </w:r>
      <w:bookmarkStart w:id="0" w:name="_GoBack"/>
      <w:bookmarkEnd w:id="0"/>
    </w:p>
    <w:p w14:paraId="37BAB9D9" w14:textId="77777777" w:rsidR="00080550" w:rsidRPr="009B68D3" w:rsidRDefault="00080550" w:rsidP="00DA438C">
      <w:pPr>
        <w:pStyle w:val="ListNumber"/>
        <w:numPr>
          <w:ilvl w:val="0"/>
          <w:numId w:val="16"/>
        </w:numPr>
        <w:rPr>
          <w:sz w:val="18"/>
        </w:rPr>
      </w:pPr>
      <w:r w:rsidRPr="009B68D3">
        <w:rPr>
          <w:sz w:val="18"/>
        </w:rPr>
        <w:t>Discussion</w:t>
      </w:r>
    </w:p>
    <w:p w14:paraId="11787C12" w14:textId="36169780" w:rsidR="00080550" w:rsidRPr="009B68D3" w:rsidRDefault="00E814DB" w:rsidP="00621A53">
      <w:pPr>
        <w:pStyle w:val="NormalIndent"/>
        <w:rPr>
          <w:sz w:val="18"/>
        </w:rPr>
      </w:pPr>
      <w:r>
        <w:rPr>
          <w:sz w:val="18"/>
        </w:rPr>
        <w:t>Today’s meeting was to get everyone prototypes fully workin</w:t>
      </w:r>
      <w:r w:rsidR="0025629A">
        <w:rPr>
          <w:sz w:val="18"/>
        </w:rPr>
        <w:t xml:space="preserve">g ready for the client feedback, ironing out ay bugs in the code </w:t>
      </w:r>
      <w:r w:rsidR="00B30D6C">
        <w:rPr>
          <w:sz w:val="18"/>
        </w:rPr>
        <w:t xml:space="preserve">to make sure it is stable for when it is </w:t>
      </w:r>
      <w:r w:rsidR="00F70745">
        <w:rPr>
          <w:sz w:val="18"/>
        </w:rPr>
        <w:t>being</w:t>
      </w:r>
      <w:r w:rsidR="00B30D6C">
        <w:rPr>
          <w:sz w:val="18"/>
        </w:rPr>
        <w:t xml:space="preserve"> presented.</w:t>
      </w:r>
    </w:p>
    <w:p w14:paraId="4808B6C3" w14:textId="7F1AD26E" w:rsidR="00080550" w:rsidRPr="009B68D3" w:rsidRDefault="00080550" w:rsidP="00080550">
      <w:pPr>
        <w:pStyle w:val="Heading2"/>
        <w:rPr>
          <w:sz w:val="24"/>
        </w:rPr>
      </w:pPr>
      <w:r w:rsidRPr="009B68D3">
        <w:rPr>
          <w:sz w:val="24"/>
        </w:rPr>
        <w:lastRenderedPageBreak/>
        <w:t>Meeting 8</w:t>
      </w:r>
      <w:r w:rsidR="00AC5867" w:rsidRPr="009B68D3">
        <w:rPr>
          <w:sz w:val="24"/>
        </w:rPr>
        <w:t xml:space="preserve"> – No Meeting</w:t>
      </w:r>
    </w:p>
    <w:sdt>
      <w:sdtPr>
        <w:rPr>
          <w:sz w:val="18"/>
        </w:rPr>
        <w:id w:val="249085349"/>
        <w:placeholder>
          <w:docPart w:val="2754F0B94A382C4E87CFBB1619E7093C"/>
        </w:placeholder>
        <w:date w:fullDate="2017-03-24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11581F13" w14:textId="70717A19" w:rsidR="00080550" w:rsidRPr="009B68D3" w:rsidRDefault="006C2987" w:rsidP="00080550">
          <w:pPr>
            <w:pStyle w:val="Date"/>
            <w:rPr>
              <w:sz w:val="18"/>
            </w:rPr>
          </w:pPr>
          <w:r w:rsidRPr="009B68D3">
            <w:rPr>
              <w:sz w:val="18"/>
            </w:rPr>
            <w:t>March 24, 2017</w:t>
          </w:r>
        </w:p>
      </w:sdtContent>
    </w:sdt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attendees and date, time, and location of next meeting"/>
      </w:tblPr>
      <w:tblGrid>
        <w:gridCol w:w="2070"/>
        <w:gridCol w:w="7290"/>
      </w:tblGrid>
      <w:tr w:rsidR="00080550" w:rsidRPr="009B68D3" w14:paraId="01EF656D" w14:textId="77777777" w:rsidTr="0023091B">
        <w:trPr>
          <w:trHeight w:val="243"/>
        </w:trPr>
        <w:tc>
          <w:tcPr>
            <w:tcW w:w="2070" w:type="dxa"/>
          </w:tcPr>
          <w:p w14:paraId="6C0A1AC7" w14:textId="77777777" w:rsidR="00080550" w:rsidRPr="009B68D3" w:rsidRDefault="00080550" w:rsidP="00371710">
            <w:pPr>
              <w:pStyle w:val="NoSpacing"/>
              <w:rPr>
                <w:sz w:val="18"/>
              </w:rPr>
            </w:pPr>
            <w:r w:rsidRPr="009B68D3">
              <w:rPr>
                <w:sz w:val="18"/>
              </w:rPr>
              <w:t>Next meeting:</w:t>
            </w:r>
          </w:p>
        </w:tc>
        <w:tc>
          <w:tcPr>
            <w:tcW w:w="7290" w:type="dxa"/>
            <w:shd w:val="clear" w:color="auto" w:fill="auto"/>
          </w:tcPr>
          <w:p w14:paraId="5AB236DB" w14:textId="31690AE0" w:rsidR="00080550" w:rsidRPr="009B68D3" w:rsidRDefault="001A3BC4" w:rsidP="00371710">
            <w:pPr>
              <w:pStyle w:val="NoSpacing"/>
              <w:rPr>
                <w:sz w:val="18"/>
              </w:rPr>
            </w:pPr>
            <w:sdt>
              <w:sdtPr>
                <w:rPr>
                  <w:sz w:val="18"/>
                </w:rPr>
                <w:id w:val="-172727010"/>
                <w:placeholder>
                  <w:docPart w:val="A58B45F868D319428BCC6381098FB47C"/>
                </w:placeholder>
                <w:date w:fullDate="2017-03-31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64115" w:rsidRPr="009B68D3">
                  <w:rPr>
                    <w:sz w:val="18"/>
                  </w:rPr>
                  <w:t>March 31, 2017</w:t>
                </w:r>
              </w:sdtContent>
            </w:sdt>
            <w:r w:rsidR="00080550" w:rsidRPr="009B68D3">
              <w:rPr>
                <w:sz w:val="18"/>
              </w:rPr>
              <w:t xml:space="preserve">, </w:t>
            </w:r>
            <w:r w:rsidR="00C3340F" w:rsidRPr="009B68D3">
              <w:rPr>
                <w:sz w:val="18"/>
              </w:rPr>
              <w:t>11:00</w:t>
            </w:r>
            <w:r w:rsidR="00080550" w:rsidRPr="009B68D3">
              <w:rPr>
                <w:sz w:val="18"/>
              </w:rPr>
              <w:t xml:space="preserve">, </w:t>
            </w:r>
            <w:r w:rsidR="00DD0005" w:rsidRPr="009B68D3">
              <w:rPr>
                <w:sz w:val="18"/>
              </w:rPr>
              <w:t>Library</w:t>
            </w:r>
          </w:p>
        </w:tc>
      </w:tr>
    </w:tbl>
    <w:p w14:paraId="151683D8" w14:textId="4D2785B4" w:rsidR="00A0176C" w:rsidRPr="00D31DB0" w:rsidRDefault="00A0176C" w:rsidP="00A0176C">
      <w:pPr>
        <w:pStyle w:val="Heading2"/>
        <w:rPr>
          <w:sz w:val="24"/>
          <w:lang w:val="en-GB"/>
        </w:rPr>
      </w:pPr>
      <w:r w:rsidRPr="009B68D3">
        <w:rPr>
          <w:sz w:val="24"/>
        </w:rPr>
        <w:t>Meeting 9</w:t>
      </w:r>
      <w:r w:rsidR="00D31DB0">
        <w:rPr>
          <w:sz w:val="24"/>
        </w:rPr>
        <w:t xml:space="preserve"> </w:t>
      </w:r>
      <w:r w:rsidR="000C053F">
        <w:rPr>
          <w:sz w:val="24"/>
        </w:rPr>
        <w:t>–</w:t>
      </w:r>
      <w:r w:rsidR="00D31DB0">
        <w:rPr>
          <w:sz w:val="24"/>
        </w:rPr>
        <w:t xml:space="preserve"> </w:t>
      </w:r>
      <w:r w:rsidR="000C053F">
        <w:rPr>
          <w:sz w:val="24"/>
        </w:rPr>
        <w:t xml:space="preserve">Prototype 2 </w:t>
      </w:r>
    </w:p>
    <w:sdt>
      <w:sdtPr>
        <w:rPr>
          <w:sz w:val="18"/>
        </w:rPr>
        <w:id w:val="963696818"/>
        <w:placeholder>
          <w:docPart w:val="F94C08E8446E904983560446B91FCBE8"/>
        </w:placeholder>
        <w:date w:fullDate="2017-03-31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1BCCAA5F" w14:textId="6AB98679" w:rsidR="00A0176C" w:rsidRPr="009B68D3" w:rsidRDefault="006C2987" w:rsidP="00A0176C">
          <w:pPr>
            <w:pStyle w:val="Date"/>
            <w:rPr>
              <w:sz w:val="18"/>
            </w:rPr>
          </w:pPr>
          <w:r w:rsidRPr="009B68D3">
            <w:rPr>
              <w:sz w:val="18"/>
            </w:rPr>
            <w:t>March 31, 2017</w:t>
          </w:r>
        </w:p>
      </w:sdtContent>
    </w:sdt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attendees and date, time, and location of next meeting"/>
      </w:tblPr>
      <w:tblGrid>
        <w:gridCol w:w="2070"/>
        <w:gridCol w:w="7290"/>
      </w:tblGrid>
      <w:tr w:rsidR="00A0176C" w:rsidRPr="009B68D3" w14:paraId="1B498C2F" w14:textId="77777777" w:rsidTr="00371710">
        <w:tc>
          <w:tcPr>
            <w:tcW w:w="2070" w:type="dxa"/>
          </w:tcPr>
          <w:p w14:paraId="15B0BB22" w14:textId="77777777" w:rsidR="00A0176C" w:rsidRPr="009B68D3" w:rsidRDefault="00A0176C" w:rsidP="00371710">
            <w:pPr>
              <w:pStyle w:val="NoSpacing"/>
              <w:rPr>
                <w:sz w:val="18"/>
              </w:rPr>
            </w:pPr>
            <w:r w:rsidRPr="009B68D3">
              <w:rPr>
                <w:sz w:val="18"/>
              </w:rPr>
              <w:t>Present:</w:t>
            </w:r>
          </w:p>
        </w:tc>
        <w:tc>
          <w:tcPr>
            <w:tcW w:w="7290" w:type="dxa"/>
          </w:tcPr>
          <w:p w14:paraId="3807B8CE" w14:textId="77777777" w:rsidR="00A0176C" w:rsidRPr="009B68D3" w:rsidRDefault="00A0176C" w:rsidP="00371710">
            <w:pPr>
              <w:pStyle w:val="NoSpacing"/>
              <w:rPr>
                <w:sz w:val="18"/>
              </w:rPr>
            </w:pPr>
            <w:r w:rsidRPr="009B68D3">
              <w:rPr>
                <w:sz w:val="18"/>
              </w:rPr>
              <w:t>All</w:t>
            </w:r>
          </w:p>
        </w:tc>
      </w:tr>
      <w:tr w:rsidR="00A0176C" w:rsidRPr="009B68D3" w14:paraId="6C586AE3" w14:textId="77777777" w:rsidTr="00371710">
        <w:tc>
          <w:tcPr>
            <w:tcW w:w="2070" w:type="dxa"/>
          </w:tcPr>
          <w:p w14:paraId="6F939647" w14:textId="77777777" w:rsidR="00A0176C" w:rsidRPr="009B68D3" w:rsidRDefault="00A0176C" w:rsidP="00371710">
            <w:pPr>
              <w:pStyle w:val="NoSpacing"/>
              <w:rPr>
                <w:sz w:val="18"/>
              </w:rPr>
            </w:pPr>
            <w:r w:rsidRPr="009B68D3">
              <w:rPr>
                <w:sz w:val="18"/>
              </w:rPr>
              <w:t>Next meeting:</w:t>
            </w:r>
          </w:p>
        </w:tc>
        <w:tc>
          <w:tcPr>
            <w:tcW w:w="7290" w:type="dxa"/>
          </w:tcPr>
          <w:p w14:paraId="0BF90C45" w14:textId="721704E1" w:rsidR="00A0176C" w:rsidRPr="009B68D3" w:rsidRDefault="00564115" w:rsidP="00371710">
            <w:pPr>
              <w:pStyle w:val="NoSpacing"/>
              <w:rPr>
                <w:sz w:val="18"/>
              </w:rPr>
            </w:pPr>
            <w:r w:rsidRPr="009B68D3">
              <w:rPr>
                <w:sz w:val="18"/>
              </w:rPr>
              <w:t>Non</w:t>
            </w:r>
          </w:p>
        </w:tc>
      </w:tr>
    </w:tbl>
    <w:p w14:paraId="17096CAB" w14:textId="77777777" w:rsidR="00A0176C" w:rsidRPr="009B68D3" w:rsidRDefault="00A0176C" w:rsidP="00E40BEA">
      <w:pPr>
        <w:pStyle w:val="ListNumber"/>
        <w:numPr>
          <w:ilvl w:val="0"/>
          <w:numId w:val="17"/>
        </w:numPr>
        <w:rPr>
          <w:sz w:val="18"/>
        </w:rPr>
      </w:pPr>
      <w:r w:rsidRPr="009B68D3">
        <w:rPr>
          <w:sz w:val="18"/>
        </w:rPr>
        <w:t>Announcements</w:t>
      </w:r>
    </w:p>
    <w:p w14:paraId="5F9AACAB" w14:textId="37E35A70" w:rsidR="00A0176C" w:rsidRPr="009B68D3" w:rsidRDefault="00DE38FB" w:rsidP="00A0176C">
      <w:pPr>
        <w:pStyle w:val="NormalIndent"/>
        <w:rPr>
          <w:sz w:val="18"/>
        </w:rPr>
      </w:pPr>
      <w:r>
        <w:rPr>
          <w:sz w:val="18"/>
        </w:rPr>
        <w:t>Coded</w:t>
      </w:r>
      <w:r w:rsidR="00D912F7">
        <w:rPr>
          <w:sz w:val="18"/>
        </w:rPr>
        <w:t xml:space="preserve"> </w:t>
      </w:r>
      <w:r>
        <w:rPr>
          <w:sz w:val="18"/>
        </w:rPr>
        <w:t>UI automated testing information and minor details regarding the first prototype.</w:t>
      </w:r>
      <w:r w:rsidR="008D0765">
        <w:rPr>
          <w:sz w:val="18"/>
        </w:rPr>
        <w:t xml:space="preserve"> Reminder of the </w:t>
      </w:r>
      <w:r w:rsidR="00302C49">
        <w:rPr>
          <w:sz w:val="18"/>
        </w:rPr>
        <w:t>coursework</w:t>
      </w:r>
      <w:r w:rsidR="008D0765">
        <w:rPr>
          <w:sz w:val="18"/>
        </w:rPr>
        <w:t xml:space="preserve"> deadline</w:t>
      </w:r>
    </w:p>
    <w:p w14:paraId="4BDF0013" w14:textId="77777777" w:rsidR="00A0176C" w:rsidRPr="009B68D3" w:rsidRDefault="00A0176C" w:rsidP="00E40BEA">
      <w:pPr>
        <w:pStyle w:val="ListNumber"/>
        <w:numPr>
          <w:ilvl w:val="0"/>
          <w:numId w:val="17"/>
        </w:numPr>
        <w:rPr>
          <w:sz w:val="18"/>
        </w:rPr>
      </w:pPr>
      <w:r w:rsidRPr="009B68D3">
        <w:rPr>
          <w:sz w:val="18"/>
        </w:rPr>
        <w:t>Discussion</w:t>
      </w:r>
    </w:p>
    <w:p w14:paraId="4512BE94" w14:textId="4ABBCE2C" w:rsidR="00A0176C" w:rsidRPr="009B68D3" w:rsidRDefault="00FA3C48" w:rsidP="00FA3C48">
      <w:pPr>
        <w:pStyle w:val="NormalIndent"/>
        <w:rPr>
          <w:sz w:val="18"/>
        </w:rPr>
      </w:pPr>
      <w:r>
        <w:rPr>
          <w:sz w:val="18"/>
        </w:rPr>
        <w:t xml:space="preserve">Today’s meeting was regarding the second prototype and the changes we would make to our individual functionalities based on the </w:t>
      </w:r>
      <w:r w:rsidR="00A054CD">
        <w:rPr>
          <w:sz w:val="18"/>
        </w:rPr>
        <w:t>client’s</w:t>
      </w:r>
      <w:r>
        <w:rPr>
          <w:sz w:val="18"/>
        </w:rPr>
        <w:t xml:space="preserve"> feedback.</w:t>
      </w:r>
      <w:r w:rsidR="00A054CD">
        <w:rPr>
          <w:sz w:val="18"/>
        </w:rPr>
        <w:t xml:space="preserve"> It gave the group the opportunity to</w:t>
      </w:r>
      <w:r w:rsidR="005B4013">
        <w:rPr>
          <w:sz w:val="18"/>
        </w:rPr>
        <w:t xml:space="preserve"> </w:t>
      </w:r>
      <w:r w:rsidR="008D0765">
        <w:rPr>
          <w:sz w:val="18"/>
        </w:rPr>
        <w:t xml:space="preserve">ask each other any questions regarding their first and second </w:t>
      </w:r>
      <w:r w:rsidR="00302C49">
        <w:rPr>
          <w:sz w:val="18"/>
        </w:rPr>
        <w:t>porotype</w:t>
      </w:r>
      <w:r w:rsidR="008D0765">
        <w:rPr>
          <w:sz w:val="18"/>
        </w:rPr>
        <w:t xml:space="preserve"> and the coursework </w:t>
      </w:r>
      <w:r w:rsidR="000F2B62">
        <w:rPr>
          <w:sz w:val="18"/>
        </w:rPr>
        <w:t>related tasks</w:t>
      </w:r>
      <w:r w:rsidR="00302C49">
        <w:rPr>
          <w:sz w:val="18"/>
        </w:rPr>
        <w:t xml:space="preserve"> to both the group and individual pieces.</w:t>
      </w:r>
    </w:p>
    <w:p w14:paraId="189E160A" w14:textId="77777777" w:rsidR="00080550" w:rsidRDefault="00080550" w:rsidP="00080550">
      <w:pPr>
        <w:pStyle w:val="NormalIndent"/>
        <w:ind w:left="0"/>
      </w:pPr>
    </w:p>
    <w:sectPr w:rsidR="0008055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507476" w14:textId="77777777" w:rsidR="001A3BC4" w:rsidRDefault="001A3BC4">
      <w:pPr>
        <w:spacing w:after="0" w:line="240" w:lineRule="auto"/>
      </w:pPr>
      <w:r>
        <w:separator/>
      </w:r>
    </w:p>
    <w:p w14:paraId="1290DF10" w14:textId="77777777" w:rsidR="001A3BC4" w:rsidRDefault="001A3BC4"/>
  </w:endnote>
  <w:endnote w:type="continuationSeparator" w:id="0">
    <w:p w14:paraId="15D19E63" w14:textId="77777777" w:rsidR="001A3BC4" w:rsidRDefault="001A3BC4">
      <w:pPr>
        <w:spacing w:after="0" w:line="240" w:lineRule="auto"/>
      </w:pPr>
      <w:r>
        <w:continuationSeparator/>
      </w:r>
    </w:p>
    <w:p w14:paraId="25B5F549" w14:textId="77777777" w:rsidR="001A3BC4" w:rsidRDefault="001A3B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CAA0B" w14:textId="77777777" w:rsidR="001A3BC4" w:rsidRDefault="001A3BC4">
      <w:pPr>
        <w:spacing w:after="0" w:line="240" w:lineRule="auto"/>
      </w:pPr>
      <w:r>
        <w:separator/>
      </w:r>
    </w:p>
    <w:p w14:paraId="69943E63" w14:textId="77777777" w:rsidR="001A3BC4" w:rsidRDefault="001A3BC4"/>
  </w:footnote>
  <w:footnote w:type="continuationSeparator" w:id="0">
    <w:p w14:paraId="2BDA34EE" w14:textId="77777777" w:rsidR="001A3BC4" w:rsidRDefault="001A3BC4">
      <w:pPr>
        <w:spacing w:after="0" w:line="240" w:lineRule="auto"/>
      </w:pPr>
      <w:r>
        <w:continuationSeparator/>
      </w:r>
    </w:p>
    <w:p w14:paraId="6D2D4B86" w14:textId="77777777" w:rsidR="001A3BC4" w:rsidRDefault="001A3BC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CC05A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E62ED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C0C8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192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0FE13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ADA33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CD8B3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D0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>
    <w:nsid w:val="FFFFFF89"/>
    <w:multiLevelType w:val="singleLevel"/>
    <w:tmpl w:val="C108C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A4301B"/>
    <w:multiLevelType w:val="hybridMultilevel"/>
    <w:tmpl w:val="6D2EFC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D525059"/>
    <w:multiLevelType w:val="hybridMultilevel"/>
    <w:tmpl w:val="9A9E2BA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CBB1933"/>
    <w:multiLevelType w:val="hybridMultilevel"/>
    <w:tmpl w:val="0304FA5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3A717E0"/>
    <w:multiLevelType w:val="hybridMultilevel"/>
    <w:tmpl w:val="3FAC2A7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625D0E"/>
    <w:multiLevelType w:val="hybridMultilevel"/>
    <w:tmpl w:val="0A5499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4EE41B4"/>
    <w:multiLevelType w:val="hybridMultilevel"/>
    <w:tmpl w:val="B81CC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BC1C5B"/>
    <w:multiLevelType w:val="hybridMultilevel"/>
    <w:tmpl w:val="3AD6A8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1"/>
  </w:num>
  <w:num w:numId="13">
    <w:abstractNumId w:val="14"/>
  </w:num>
  <w:num w:numId="14">
    <w:abstractNumId w:val="16"/>
  </w:num>
  <w:num w:numId="15">
    <w:abstractNumId w:val="12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004"/>
    <w:rsid w:val="00003942"/>
    <w:rsid w:val="00031D62"/>
    <w:rsid w:val="0004095A"/>
    <w:rsid w:val="000442B9"/>
    <w:rsid w:val="00080550"/>
    <w:rsid w:val="000A37F8"/>
    <w:rsid w:val="000A4588"/>
    <w:rsid w:val="000C053F"/>
    <w:rsid w:val="000C3A1F"/>
    <w:rsid w:val="000D105E"/>
    <w:rsid w:val="000F2B62"/>
    <w:rsid w:val="001146E3"/>
    <w:rsid w:val="001535C5"/>
    <w:rsid w:val="00175FA4"/>
    <w:rsid w:val="00192593"/>
    <w:rsid w:val="00196B8D"/>
    <w:rsid w:val="001A3BC4"/>
    <w:rsid w:val="001A515D"/>
    <w:rsid w:val="001A7E38"/>
    <w:rsid w:val="001B38A1"/>
    <w:rsid w:val="001D6004"/>
    <w:rsid w:val="001E5ABE"/>
    <w:rsid w:val="001E5E71"/>
    <w:rsid w:val="00201FA5"/>
    <w:rsid w:val="0021049D"/>
    <w:rsid w:val="0023091B"/>
    <w:rsid w:val="0025592B"/>
    <w:rsid w:val="0025629A"/>
    <w:rsid w:val="00260745"/>
    <w:rsid w:val="00265F68"/>
    <w:rsid w:val="002C4C98"/>
    <w:rsid w:val="002D44D2"/>
    <w:rsid w:val="002E39BA"/>
    <w:rsid w:val="002E4CD2"/>
    <w:rsid w:val="00302C49"/>
    <w:rsid w:val="00322312"/>
    <w:rsid w:val="0035394A"/>
    <w:rsid w:val="003866AA"/>
    <w:rsid w:val="003A22DB"/>
    <w:rsid w:val="003B45FE"/>
    <w:rsid w:val="003B7269"/>
    <w:rsid w:val="003F769A"/>
    <w:rsid w:val="00403AB4"/>
    <w:rsid w:val="004051F6"/>
    <w:rsid w:val="0041147B"/>
    <w:rsid w:val="0044061F"/>
    <w:rsid w:val="004D67BA"/>
    <w:rsid w:val="005107B1"/>
    <w:rsid w:val="00540005"/>
    <w:rsid w:val="00555E76"/>
    <w:rsid w:val="0056388D"/>
    <w:rsid w:val="00564115"/>
    <w:rsid w:val="0058475C"/>
    <w:rsid w:val="005A0869"/>
    <w:rsid w:val="005B4013"/>
    <w:rsid w:val="00621A53"/>
    <w:rsid w:val="006562E1"/>
    <w:rsid w:val="006A04A8"/>
    <w:rsid w:val="006C2987"/>
    <w:rsid w:val="006E5D39"/>
    <w:rsid w:val="006F2B68"/>
    <w:rsid w:val="0071481D"/>
    <w:rsid w:val="00731266"/>
    <w:rsid w:val="00774B36"/>
    <w:rsid w:val="0079764E"/>
    <w:rsid w:val="007A0294"/>
    <w:rsid w:val="007B6ECD"/>
    <w:rsid w:val="007D26C4"/>
    <w:rsid w:val="007D688C"/>
    <w:rsid w:val="008C7FB7"/>
    <w:rsid w:val="008D0765"/>
    <w:rsid w:val="008F3838"/>
    <w:rsid w:val="008F54E0"/>
    <w:rsid w:val="00903E50"/>
    <w:rsid w:val="00932D1C"/>
    <w:rsid w:val="00942A55"/>
    <w:rsid w:val="0099543F"/>
    <w:rsid w:val="009A2767"/>
    <w:rsid w:val="009B22A3"/>
    <w:rsid w:val="009B68D3"/>
    <w:rsid w:val="00A0176C"/>
    <w:rsid w:val="00A054CD"/>
    <w:rsid w:val="00A81AEE"/>
    <w:rsid w:val="00A85F5B"/>
    <w:rsid w:val="00AA5E33"/>
    <w:rsid w:val="00AC5867"/>
    <w:rsid w:val="00B20A75"/>
    <w:rsid w:val="00B22187"/>
    <w:rsid w:val="00B30D6C"/>
    <w:rsid w:val="00B43446"/>
    <w:rsid w:val="00B5396F"/>
    <w:rsid w:val="00B77BFB"/>
    <w:rsid w:val="00B85A73"/>
    <w:rsid w:val="00BB6C91"/>
    <w:rsid w:val="00BD4030"/>
    <w:rsid w:val="00BD6675"/>
    <w:rsid w:val="00BD6FEC"/>
    <w:rsid w:val="00BF01B9"/>
    <w:rsid w:val="00BF0CFA"/>
    <w:rsid w:val="00C018B1"/>
    <w:rsid w:val="00C0575A"/>
    <w:rsid w:val="00C3135D"/>
    <w:rsid w:val="00C3340F"/>
    <w:rsid w:val="00C51F8D"/>
    <w:rsid w:val="00C52A43"/>
    <w:rsid w:val="00C57961"/>
    <w:rsid w:val="00C64898"/>
    <w:rsid w:val="00C679C7"/>
    <w:rsid w:val="00C71415"/>
    <w:rsid w:val="00C83675"/>
    <w:rsid w:val="00CB59B6"/>
    <w:rsid w:val="00CD23D3"/>
    <w:rsid w:val="00CD2573"/>
    <w:rsid w:val="00CD4966"/>
    <w:rsid w:val="00D03DFC"/>
    <w:rsid w:val="00D1709C"/>
    <w:rsid w:val="00D276B8"/>
    <w:rsid w:val="00D31DB0"/>
    <w:rsid w:val="00D8466B"/>
    <w:rsid w:val="00D8473D"/>
    <w:rsid w:val="00D912F7"/>
    <w:rsid w:val="00DA438C"/>
    <w:rsid w:val="00DC1DCE"/>
    <w:rsid w:val="00DC5145"/>
    <w:rsid w:val="00DD0005"/>
    <w:rsid w:val="00DE38FB"/>
    <w:rsid w:val="00E05CE1"/>
    <w:rsid w:val="00E16A3D"/>
    <w:rsid w:val="00E26BE2"/>
    <w:rsid w:val="00E40BEA"/>
    <w:rsid w:val="00E62119"/>
    <w:rsid w:val="00E814DB"/>
    <w:rsid w:val="00E86EB5"/>
    <w:rsid w:val="00EA4663"/>
    <w:rsid w:val="00EE4D42"/>
    <w:rsid w:val="00EF187A"/>
    <w:rsid w:val="00F67DF1"/>
    <w:rsid w:val="00F70745"/>
    <w:rsid w:val="00F827A5"/>
    <w:rsid w:val="00FA3C48"/>
    <w:rsid w:val="00FC1718"/>
    <w:rsid w:val="00FD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F32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120"/>
    </w:pPr>
    <w:rPr>
      <w:spacing w:val="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F81BD" w:themeColor="accent1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link w:val="NoSpacingChar"/>
    <w:uiPriority w:val="1"/>
    <w:unhideWhenUsed/>
    <w:qFormat/>
    <w:pPr>
      <w:spacing w:after="0"/>
    </w:pPr>
    <w:rPr>
      <w:spacing w:val="4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B77BFB"/>
    <w:rPr>
      <w:spacing w:val="4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1E5E7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4344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446"/>
    <w:rPr>
      <w:spacing w:val="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m/Library/Containers/com.microsoft.Word/Data/Library/Caches/2057/TM04021852/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74998ACEFA0F54AA7C33994D2BD2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ED85-9455-1944-B617-138D1652D1D2}"/>
      </w:docPartPr>
      <w:docPartBody>
        <w:p w:rsidR="00DA437B" w:rsidRDefault="00F9084D">
          <w:pPr>
            <w:pStyle w:val="374998ACEFA0F54AA7C33994D2BD2D74"/>
          </w:pPr>
          <w:r>
            <w:t>[Date]</w:t>
          </w:r>
        </w:p>
      </w:docPartBody>
    </w:docPart>
    <w:docPart>
      <w:docPartPr>
        <w:name w:val="B02314F954D5164E8005044A08D1B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DD8D5-A94A-1649-A104-9FBE03288D53}"/>
      </w:docPartPr>
      <w:docPartBody>
        <w:p w:rsidR="008204A1" w:rsidRDefault="00A24BE5" w:rsidP="00A24BE5">
          <w:pPr>
            <w:pStyle w:val="B02314F954D5164E8005044A08D1B1FA"/>
          </w:pPr>
          <w:r>
            <w:t>[Date]</w:t>
          </w:r>
        </w:p>
      </w:docPartBody>
    </w:docPart>
    <w:docPart>
      <w:docPartPr>
        <w:name w:val="769D4BA1A6295F44A013D20447C9A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A65C7-0544-6948-8D23-5F3747F89129}"/>
      </w:docPartPr>
      <w:docPartBody>
        <w:p w:rsidR="008204A1" w:rsidRDefault="00A24BE5" w:rsidP="00A24BE5">
          <w:pPr>
            <w:pStyle w:val="769D4BA1A6295F44A013D20447C9AE92"/>
          </w:pPr>
          <w:r>
            <w:t>[Date]</w:t>
          </w:r>
        </w:p>
      </w:docPartBody>
    </w:docPart>
    <w:docPart>
      <w:docPartPr>
        <w:name w:val="92C3B4E43B57664DAA3D2D2B02D1D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C6DC1-BFB9-E645-820F-49C121056676}"/>
      </w:docPartPr>
      <w:docPartBody>
        <w:p w:rsidR="008204A1" w:rsidRDefault="00A24BE5" w:rsidP="00A24BE5">
          <w:pPr>
            <w:pStyle w:val="92C3B4E43B57664DAA3D2D2B02D1DBBE"/>
          </w:pPr>
          <w:r>
            <w:t>[Date]</w:t>
          </w:r>
        </w:p>
      </w:docPartBody>
    </w:docPart>
    <w:docPart>
      <w:docPartPr>
        <w:name w:val="A162FD4750E32649B6B0D0D043AC7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C4F0F-0373-7743-A0CA-D2F374731552}"/>
      </w:docPartPr>
      <w:docPartBody>
        <w:p w:rsidR="008204A1" w:rsidRDefault="00A24BE5" w:rsidP="00A24BE5">
          <w:pPr>
            <w:pStyle w:val="A162FD4750E32649B6B0D0D043AC76DD"/>
          </w:pPr>
          <w:r>
            <w:t>[Date]</w:t>
          </w:r>
        </w:p>
      </w:docPartBody>
    </w:docPart>
    <w:docPart>
      <w:docPartPr>
        <w:name w:val="287742B97604C041A18ADB34151FC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B2F23-D8FB-9549-AE6C-924F5FF74A3D}"/>
      </w:docPartPr>
      <w:docPartBody>
        <w:p w:rsidR="008204A1" w:rsidRDefault="00A24BE5" w:rsidP="00A24BE5">
          <w:pPr>
            <w:pStyle w:val="287742B97604C041A18ADB34151FC9B5"/>
          </w:pPr>
          <w:r>
            <w:t>[Date]</w:t>
          </w:r>
        </w:p>
      </w:docPartBody>
    </w:docPart>
    <w:docPart>
      <w:docPartPr>
        <w:name w:val="D3D26F2AF57C2944B04986533BD88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E9662-E75F-804C-B264-2E8626B3F86A}"/>
      </w:docPartPr>
      <w:docPartBody>
        <w:p w:rsidR="008204A1" w:rsidRDefault="00A24BE5" w:rsidP="00A24BE5">
          <w:pPr>
            <w:pStyle w:val="D3D26F2AF57C2944B04986533BD883E5"/>
          </w:pPr>
          <w:r>
            <w:t>[Date]</w:t>
          </w:r>
        </w:p>
      </w:docPartBody>
    </w:docPart>
    <w:docPart>
      <w:docPartPr>
        <w:name w:val="A58B45F868D319428BCC6381098FB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8BE05-9F5E-894B-A4D8-8A113611AB51}"/>
      </w:docPartPr>
      <w:docPartBody>
        <w:p w:rsidR="008204A1" w:rsidRDefault="00A24BE5" w:rsidP="00A24BE5">
          <w:pPr>
            <w:pStyle w:val="A58B45F868D319428BCC6381098FB47C"/>
          </w:pPr>
          <w:r>
            <w:t>[Date]</w:t>
          </w:r>
        </w:p>
      </w:docPartBody>
    </w:docPart>
    <w:docPart>
      <w:docPartPr>
        <w:name w:val="AF98E21751CE7C42A139FD736AD89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84C43-B91E-4648-A8BA-35632F8CB741}"/>
      </w:docPartPr>
      <w:docPartBody>
        <w:p w:rsidR="008204A1" w:rsidRDefault="00A24BE5" w:rsidP="00A24BE5">
          <w:pPr>
            <w:pStyle w:val="AF98E21751CE7C42A139FD736AD89356"/>
          </w:pPr>
          <w:r>
            <w:t>[Date]</w:t>
          </w:r>
        </w:p>
      </w:docPartBody>
    </w:docPart>
    <w:docPart>
      <w:docPartPr>
        <w:name w:val="679DF1B918636D4A92B81B4D6BAA3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76559-E051-BA45-81C2-8B57C89104A4}"/>
      </w:docPartPr>
      <w:docPartBody>
        <w:p w:rsidR="008204A1" w:rsidRDefault="00A24BE5" w:rsidP="00A24BE5">
          <w:pPr>
            <w:pStyle w:val="679DF1B918636D4A92B81B4D6BAA3A5A"/>
          </w:pPr>
          <w:r>
            <w:t>[Date]</w:t>
          </w:r>
        </w:p>
      </w:docPartBody>
    </w:docPart>
    <w:docPart>
      <w:docPartPr>
        <w:name w:val="D8F4D61FCD7CF54D8A187D586F528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0191A-5534-C944-8C9F-0DC0C3E63306}"/>
      </w:docPartPr>
      <w:docPartBody>
        <w:p w:rsidR="008204A1" w:rsidRDefault="00A24BE5" w:rsidP="00A24BE5">
          <w:pPr>
            <w:pStyle w:val="D8F4D61FCD7CF54D8A187D586F528520"/>
          </w:pPr>
          <w:r>
            <w:t>[Date]</w:t>
          </w:r>
        </w:p>
      </w:docPartBody>
    </w:docPart>
    <w:docPart>
      <w:docPartPr>
        <w:name w:val="DA52BD6D6E824B43B7A1E582BDBDA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192AD-1F47-F547-9759-7BE8A2E5D7BE}"/>
      </w:docPartPr>
      <w:docPartBody>
        <w:p w:rsidR="008204A1" w:rsidRDefault="00A24BE5" w:rsidP="00A24BE5">
          <w:pPr>
            <w:pStyle w:val="DA52BD6D6E824B43B7A1E582BDBDA0B5"/>
          </w:pPr>
          <w:r>
            <w:t>[Date]</w:t>
          </w:r>
        </w:p>
      </w:docPartBody>
    </w:docPart>
    <w:docPart>
      <w:docPartPr>
        <w:name w:val="04FE9398E246274A87F3CFDCFB55A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05F10-1320-6941-88B3-A23EE7FE8790}"/>
      </w:docPartPr>
      <w:docPartBody>
        <w:p w:rsidR="008204A1" w:rsidRDefault="00A24BE5" w:rsidP="00A24BE5">
          <w:pPr>
            <w:pStyle w:val="04FE9398E246274A87F3CFDCFB55A47F"/>
          </w:pPr>
          <w:r>
            <w:t>[Date]</w:t>
          </w:r>
        </w:p>
      </w:docPartBody>
    </w:docPart>
    <w:docPart>
      <w:docPartPr>
        <w:name w:val="4A6690EA931C114E8D5B181B723ED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3E192-E623-B643-B41D-6193BCF0B9D4}"/>
      </w:docPartPr>
      <w:docPartBody>
        <w:p w:rsidR="008204A1" w:rsidRDefault="00A24BE5" w:rsidP="00A24BE5">
          <w:pPr>
            <w:pStyle w:val="4A6690EA931C114E8D5B181B723EDA92"/>
          </w:pPr>
          <w:r>
            <w:t>[Date]</w:t>
          </w:r>
        </w:p>
      </w:docPartBody>
    </w:docPart>
    <w:docPart>
      <w:docPartPr>
        <w:name w:val="D4C33B1E046BB241B4888F6244F99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ED5DD-87CD-E648-91A1-1A5EAB96EE71}"/>
      </w:docPartPr>
      <w:docPartBody>
        <w:p w:rsidR="008204A1" w:rsidRDefault="00A24BE5" w:rsidP="00A24BE5">
          <w:pPr>
            <w:pStyle w:val="D4C33B1E046BB241B4888F6244F9983D"/>
          </w:pPr>
          <w:r>
            <w:t>[Date]</w:t>
          </w:r>
        </w:p>
      </w:docPartBody>
    </w:docPart>
    <w:docPart>
      <w:docPartPr>
        <w:name w:val="2754F0B94A382C4E87CFBB1619E70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4D46D-33CA-DA45-87F5-B7739E4544FB}"/>
      </w:docPartPr>
      <w:docPartBody>
        <w:p w:rsidR="008204A1" w:rsidRDefault="00A24BE5" w:rsidP="00A24BE5">
          <w:pPr>
            <w:pStyle w:val="2754F0B94A382C4E87CFBB1619E7093C"/>
          </w:pPr>
          <w:r>
            <w:t>[Date]</w:t>
          </w:r>
        </w:p>
      </w:docPartBody>
    </w:docPart>
    <w:docPart>
      <w:docPartPr>
        <w:name w:val="F94C08E8446E904983560446B91FC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E111F-BA1F-BB4E-A818-DA33095F3BC5}"/>
      </w:docPartPr>
      <w:docPartBody>
        <w:p w:rsidR="008204A1" w:rsidRDefault="00A24BE5" w:rsidP="00A24BE5">
          <w:pPr>
            <w:pStyle w:val="F94C08E8446E904983560446B91FCBE8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4D"/>
    <w:rsid w:val="000B5960"/>
    <w:rsid w:val="0035008D"/>
    <w:rsid w:val="00794690"/>
    <w:rsid w:val="008204A1"/>
    <w:rsid w:val="008F3736"/>
    <w:rsid w:val="00A24BE5"/>
    <w:rsid w:val="00DA437B"/>
    <w:rsid w:val="00F9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1652475D9FFC4C888C2DBB04B18D39">
    <w:name w:val="F61652475D9FFC4C888C2DBB04B18D39"/>
  </w:style>
  <w:style w:type="paragraph" w:customStyle="1" w:styleId="1FDA927D06782A408526AD7891EDD325">
    <w:name w:val="1FDA927D06782A408526AD7891EDD325"/>
  </w:style>
  <w:style w:type="paragraph" w:customStyle="1" w:styleId="2FBBF788C205D440BBA69D23A618FC0D">
    <w:name w:val="2FBBF788C205D440BBA69D23A618FC0D"/>
  </w:style>
  <w:style w:type="paragraph" w:customStyle="1" w:styleId="374998ACEFA0F54AA7C33994D2BD2D74">
    <w:name w:val="374998ACEFA0F54AA7C33994D2BD2D74"/>
  </w:style>
  <w:style w:type="paragraph" w:customStyle="1" w:styleId="0020E4B05D508047896E43FD8EF247B6">
    <w:name w:val="0020E4B05D508047896E43FD8EF247B6"/>
  </w:style>
  <w:style w:type="paragraph" w:customStyle="1" w:styleId="A149EE4E54ABA3469EFFB38A12EAFFA1">
    <w:name w:val="A149EE4E54ABA3469EFFB38A12EAFFA1"/>
  </w:style>
  <w:style w:type="paragraph" w:customStyle="1" w:styleId="CBA745072B8025419D460E175204D6AC">
    <w:name w:val="CBA745072B8025419D460E175204D6AC"/>
  </w:style>
  <w:style w:type="paragraph" w:customStyle="1" w:styleId="DA489F239E0CE3409C2C61B0B593C614">
    <w:name w:val="DA489F239E0CE3409C2C61B0B593C614"/>
  </w:style>
  <w:style w:type="paragraph" w:customStyle="1" w:styleId="724762AC7CEA8C4EA89628EE5CDCB4CD">
    <w:name w:val="724762AC7CEA8C4EA89628EE5CDCB4CD"/>
  </w:style>
  <w:style w:type="paragraph" w:customStyle="1" w:styleId="5870D721F2C65F49BF75586A39A30168">
    <w:name w:val="5870D721F2C65F49BF75586A39A30168"/>
    <w:rsid w:val="00A24BE5"/>
  </w:style>
  <w:style w:type="paragraph" w:customStyle="1" w:styleId="B02314F954D5164E8005044A08D1B1FA">
    <w:name w:val="B02314F954D5164E8005044A08D1B1FA"/>
    <w:rsid w:val="00A24BE5"/>
  </w:style>
  <w:style w:type="paragraph" w:customStyle="1" w:styleId="848C30F01E432F4096693CA3B3B50F95">
    <w:name w:val="848C30F01E432F4096693CA3B3B50F95"/>
    <w:rsid w:val="00A24BE5"/>
  </w:style>
  <w:style w:type="paragraph" w:customStyle="1" w:styleId="625D69F35916E9439222DF1401942490">
    <w:name w:val="625D69F35916E9439222DF1401942490"/>
    <w:rsid w:val="00A24BE5"/>
  </w:style>
  <w:style w:type="paragraph" w:customStyle="1" w:styleId="C7A78EBAF20CE7439350708F7DC8A747">
    <w:name w:val="C7A78EBAF20CE7439350708F7DC8A747"/>
    <w:rsid w:val="00A24BE5"/>
  </w:style>
  <w:style w:type="paragraph" w:customStyle="1" w:styleId="AC873500E200244396AB87F59F5899A9">
    <w:name w:val="AC873500E200244396AB87F59F5899A9"/>
    <w:rsid w:val="00A24BE5"/>
  </w:style>
  <w:style w:type="paragraph" w:customStyle="1" w:styleId="3C73DE6A22D2204FA410591DDE365694">
    <w:name w:val="3C73DE6A22D2204FA410591DDE365694"/>
    <w:rsid w:val="00A24BE5"/>
  </w:style>
  <w:style w:type="paragraph" w:customStyle="1" w:styleId="769D4BA1A6295F44A013D20447C9AE92">
    <w:name w:val="769D4BA1A6295F44A013D20447C9AE92"/>
    <w:rsid w:val="00A24BE5"/>
  </w:style>
  <w:style w:type="paragraph" w:customStyle="1" w:styleId="1B51EAF9770EBD479C2A4828A8023998">
    <w:name w:val="1B51EAF9770EBD479C2A4828A8023998"/>
    <w:rsid w:val="00A24BE5"/>
  </w:style>
  <w:style w:type="paragraph" w:customStyle="1" w:styleId="0E8B4BF00C754444A5FA53391A495A2B">
    <w:name w:val="0E8B4BF00C754444A5FA53391A495A2B"/>
    <w:rsid w:val="00A24BE5"/>
  </w:style>
  <w:style w:type="paragraph" w:customStyle="1" w:styleId="14E4037999A2544C8198D63645676F6B">
    <w:name w:val="14E4037999A2544C8198D63645676F6B"/>
    <w:rsid w:val="00A24BE5"/>
  </w:style>
  <w:style w:type="paragraph" w:customStyle="1" w:styleId="A74244FE45BA6B4A88FB0A3E947451A4">
    <w:name w:val="A74244FE45BA6B4A88FB0A3E947451A4"/>
    <w:rsid w:val="00A24BE5"/>
  </w:style>
  <w:style w:type="paragraph" w:customStyle="1" w:styleId="2C857A9526CC6D43A3C0CCC0B90F8C94">
    <w:name w:val="2C857A9526CC6D43A3C0CCC0B90F8C94"/>
    <w:rsid w:val="00A24BE5"/>
  </w:style>
  <w:style w:type="paragraph" w:customStyle="1" w:styleId="92C3B4E43B57664DAA3D2D2B02D1DBBE">
    <w:name w:val="92C3B4E43B57664DAA3D2D2B02D1DBBE"/>
    <w:rsid w:val="00A24BE5"/>
  </w:style>
  <w:style w:type="paragraph" w:customStyle="1" w:styleId="DD1694A1E3F49442B7CF4E0654E8CBE1">
    <w:name w:val="DD1694A1E3F49442B7CF4E0654E8CBE1"/>
    <w:rsid w:val="00A24BE5"/>
  </w:style>
  <w:style w:type="paragraph" w:customStyle="1" w:styleId="60935B188B69B5469724957A8A220427">
    <w:name w:val="60935B188B69B5469724957A8A220427"/>
    <w:rsid w:val="00A24BE5"/>
  </w:style>
  <w:style w:type="paragraph" w:customStyle="1" w:styleId="7EFE8FD016971249A953EB14C7E39C99">
    <w:name w:val="7EFE8FD016971249A953EB14C7E39C99"/>
    <w:rsid w:val="00A24BE5"/>
  </w:style>
  <w:style w:type="paragraph" w:customStyle="1" w:styleId="989315343D01624B87BDB5C0E52F4920">
    <w:name w:val="989315343D01624B87BDB5C0E52F4920"/>
    <w:rsid w:val="00A24BE5"/>
  </w:style>
  <w:style w:type="paragraph" w:customStyle="1" w:styleId="D4AED6C728B0184681425383E04392AE">
    <w:name w:val="D4AED6C728B0184681425383E04392AE"/>
    <w:rsid w:val="00A24BE5"/>
  </w:style>
  <w:style w:type="paragraph" w:customStyle="1" w:styleId="A162FD4750E32649B6B0D0D043AC76DD">
    <w:name w:val="A162FD4750E32649B6B0D0D043AC76DD"/>
    <w:rsid w:val="00A24BE5"/>
  </w:style>
  <w:style w:type="paragraph" w:customStyle="1" w:styleId="0E99CB6EA114624A8FFC31B73B396E0C">
    <w:name w:val="0E99CB6EA114624A8FFC31B73B396E0C"/>
    <w:rsid w:val="00A24BE5"/>
  </w:style>
  <w:style w:type="paragraph" w:customStyle="1" w:styleId="B693F82BEA8BA84E9F3E5FD648968BB1">
    <w:name w:val="B693F82BEA8BA84E9F3E5FD648968BB1"/>
    <w:rsid w:val="00A24BE5"/>
  </w:style>
  <w:style w:type="paragraph" w:customStyle="1" w:styleId="97CF122712FA3944A63EB1F7F1F215DB">
    <w:name w:val="97CF122712FA3944A63EB1F7F1F215DB"/>
    <w:rsid w:val="00A24BE5"/>
  </w:style>
  <w:style w:type="paragraph" w:customStyle="1" w:styleId="4D959B1ABEF3BB448E7B6CD05068CA57">
    <w:name w:val="4D959B1ABEF3BB448E7B6CD05068CA57"/>
    <w:rsid w:val="00A24BE5"/>
  </w:style>
  <w:style w:type="paragraph" w:customStyle="1" w:styleId="893347DD7DC1524EB4040022FA992143">
    <w:name w:val="893347DD7DC1524EB4040022FA992143"/>
    <w:rsid w:val="00A24BE5"/>
  </w:style>
  <w:style w:type="paragraph" w:customStyle="1" w:styleId="287742B97604C041A18ADB34151FC9B5">
    <w:name w:val="287742B97604C041A18ADB34151FC9B5"/>
    <w:rsid w:val="00A24BE5"/>
  </w:style>
  <w:style w:type="paragraph" w:customStyle="1" w:styleId="6FDF995A5BA9EF4BAD095FAFB1853FAE">
    <w:name w:val="6FDF995A5BA9EF4BAD095FAFB1853FAE"/>
    <w:rsid w:val="00A24BE5"/>
  </w:style>
  <w:style w:type="paragraph" w:customStyle="1" w:styleId="18E75FDF6F13F74D953871665DAC7D56">
    <w:name w:val="18E75FDF6F13F74D953871665DAC7D56"/>
    <w:rsid w:val="00A24BE5"/>
  </w:style>
  <w:style w:type="paragraph" w:customStyle="1" w:styleId="EE9AC35FC8A4C54880E23EA00C6F8125">
    <w:name w:val="EE9AC35FC8A4C54880E23EA00C6F8125"/>
    <w:rsid w:val="00A24BE5"/>
  </w:style>
  <w:style w:type="paragraph" w:customStyle="1" w:styleId="2148188E1D0D764B9206364799C0F853">
    <w:name w:val="2148188E1D0D764B9206364799C0F853"/>
    <w:rsid w:val="00A24BE5"/>
  </w:style>
  <w:style w:type="paragraph" w:customStyle="1" w:styleId="36ED326659CBD2499E802C09C4AF9509">
    <w:name w:val="36ED326659CBD2499E802C09C4AF9509"/>
    <w:rsid w:val="00A24BE5"/>
  </w:style>
  <w:style w:type="paragraph" w:customStyle="1" w:styleId="D3D26F2AF57C2944B04986533BD883E5">
    <w:name w:val="D3D26F2AF57C2944B04986533BD883E5"/>
    <w:rsid w:val="00A24BE5"/>
  </w:style>
  <w:style w:type="paragraph" w:customStyle="1" w:styleId="46BF9CEF5E390B428A83F35FF6720C26">
    <w:name w:val="46BF9CEF5E390B428A83F35FF6720C26"/>
    <w:rsid w:val="00A24BE5"/>
  </w:style>
  <w:style w:type="paragraph" w:customStyle="1" w:styleId="C0E7FFD4E1E8184E938A4D84EABC3A75">
    <w:name w:val="C0E7FFD4E1E8184E938A4D84EABC3A75"/>
    <w:rsid w:val="00A24BE5"/>
  </w:style>
  <w:style w:type="paragraph" w:customStyle="1" w:styleId="2AF2D2F1AB83BF4DB5BBB3835A5DCB85">
    <w:name w:val="2AF2D2F1AB83BF4DB5BBB3835A5DCB85"/>
    <w:rsid w:val="00A24BE5"/>
  </w:style>
  <w:style w:type="paragraph" w:customStyle="1" w:styleId="732ABE1E692D3A43AC407888D0722D25">
    <w:name w:val="732ABE1E692D3A43AC407888D0722D25"/>
    <w:rsid w:val="00A24BE5"/>
  </w:style>
  <w:style w:type="paragraph" w:customStyle="1" w:styleId="18827A5391F51744B90AD9A2BDA61435">
    <w:name w:val="18827A5391F51744B90AD9A2BDA61435"/>
    <w:rsid w:val="00A24BE5"/>
  </w:style>
  <w:style w:type="paragraph" w:customStyle="1" w:styleId="A58B45F868D319428BCC6381098FB47C">
    <w:name w:val="A58B45F868D319428BCC6381098FB47C"/>
    <w:rsid w:val="00A24BE5"/>
  </w:style>
  <w:style w:type="paragraph" w:customStyle="1" w:styleId="5AB25897A354064C8FB4D6EA3E1BD354">
    <w:name w:val="5AB25897A354064C8FB4D6EA3E1BD354"/>
    <w:rsid w:val="00A24BE5"/>
  </w:style>
  <w:style w:type="paragraph" w:customStyle="1" w:styleId="4CA425EAF999EF429E0F6B709BBE8924">
    <w:name w:val="4CA425EAF999EF429E0F6B709BBE8924"/>
    <w:rsid w:val="00A24BE5"/>
  </w:style>
  <w:style w:type="paragraph" w:customStyle="1" w:styleId="867AE4681CB1F04D899DC534F7348B03">
    <w:name w:val="867AE4681CB1F04D899DC534F7348B03"/>
    <w:rsid w:val="00A24BE5"/>
  </w:style>
  <w:style w:type="paragraph" w:customStyle="1" w:styleId="62DD397899E0E545B1BD5E1B8714FA16">
    <w:name w:val="62DD397899E0E545B1BD5E1B8714FA16"/>
    <w:rsid w:val="00A24BE5"/>
  </w:style>
  <w:style w:type="paragraph" w:customStyle="1" w:styleId="9A646DE7E5902746A5148A2C91FB2083">
    <w:name w:val="9A646DE7E5902746A5148A2C91FB2083"/>
    <w:rsid w:val="00A24BE5"/>
  </w:style>
  <w:style w:type="paragraph" w:customStyle="1" w:styleId="539577553447D6408FCE06250425278C">
    <w:name w:val="539577553447D6408FCE06250425278C"/>
    <w:rsid w:val="00A24BE5"/>
  </w:style>
  <w:style w:type="paragraph" w:customStyle="1" w:styleId="955EB5628FBC10458A6DA6B496D1DCB8">
    <w:name w:val="955EB5628FBC10458A6DA6B496D1DCB8"/>
    <w:rsid w:val="00A24BE5"/>
  </w:style>
  <w:style w:type="paragraph" w:customStyle="1" w:styleId="48B8FC838490BA4AA39B12A60E90FE54">
    <w:name w:val="48B8FC838490BA4AA39B12A60E90FE54"/>
    <w:rsid w:val="00A24BE5"/>
  </w:style>
  <w:style w:type="paragraph" w:customStyle="1" w:styleId="2404BD1CE6CC4A40A7F7F771B4376459">
    <w:name w:val="2404BD1CE6CC4A40A7F7F771B4376459"/>
    <w:rsid w:val="00A24BE5"/>
  </w:style>
  <w:style w:type="paragraph" w:customStyle="1" w:styleId="58C7D54B8D97A94799932A8819519F75">
    <w:name w:val="58C7D54B8D97A94799932A8819519F75"/>
    <w:rsid w:val="00A24BE5"/>
  </w:style>
  <w:style w:type="paragraph" w:customStyle="1" w:styleId="AF98E21751CE7C42A139FD736AD89356">
    <w:name w:val="AF98E21751CE7C42A139FD736AD89356"/>
    <w:rsid w:val="00A24BE5"/>
  </w:style>
  <w:style w:type="paragraph" w:customStyle="1" w:styleId="679DF1B918636D4A92B81B4D6BAA3A5A">
    <w:name w:val="679DF1B918636D4A92B81B4D6BAA3A5A"/>
    <w:rsid w:val="00A24BE5"/>
  </w:style>
  <w:style w:type="paragraph" w:customStyle="1" w:styleId="D8F4D61FCD7CF54D8A187D586F528520">
    <w:name w:val="D8F4D61FCD7CF54D8A187D586F528520"/>
    <w:rsid w:val="00A24BE5"/>
  </w:style>
  <w:style w:type="paragraph" w:customStyle="1" w:styleId="DA52BD6D6E824B43B7A1E582BDBDA0B5">
    <w:name w:val="DA52BD6D6E824B43B7A1E582BDBDA0B5"/>
    <w:rsid w:val="00A24BE5"/>
  </w:style>
  <w:style w:type="paragraph" w:customStyle="1" w:styleId="04FE9398E246274A87F3CFDCFB55A47F">
    <w:name w:val="04FE9398E246274A87F3CFDCFB55A47F"/>
    <w:rsid w:val="00A24BE5"/>
  </w:style>
  <w:style w:type="paragraph" w:customStyle="1" w:styleId="4A6690EA931C114E8D5B181B723EDA92">
    <w:name w:val="4A6690EA931C114E8D5B181B723EDA92"/>
    <w:rsid w:val="00A24BE5"/>
  </w:style>
  <w:style w:type="paragraph" w:customStyle="1" w:styleId="D4C33B1E046BB241B4888F6244F9983D">
    <w:name w:val="D4C33B1E046BB241B4888F6244F9983D"/>
    <w:rsid w:val="00A24BE5"/>
  </w:style>
  <w:style w:type="paragraph" w:customStyle="1" w:styleId="2754F0B94A382C4E87CFBB1619E7093C">
    <w:name w:val="2754F0B94A382C4E87CFBB1619E7093C"/>
    <w:rsid w:val="00A24BE5"/>
  </w:style>
  <w:style w:type="paragraph" w:customStyle="1" w:styleId="F94C08E8446E904983560446B91FCBE8">
    <w:name w:val="F94C08E8446E904983560446B91FCBE8"/>
    <w:rsid w:val="00A24BE5"/>
  </w:style>
  <w:style w:type="paragraph" w:customStyle="1" w:styleId="2C6ACC21E345494F85572D7672BAE17D">
    <w:name w:val="2C6ACC21E345494F85572D7672BAE17D"/>
    <w:rsid w:val="00A24BE5"/>
  </w:style>
  <w:style w:type="paragraph" w:customStyle="1" w:styleId="FEB7CA7F30ABE64EB9ED9E248B9D957F">
    <w:name w:val="FEB7CA7F30ABE64EB9ED9E248B9D957F"/>
    <w:rsid w:val="00A24BE5"/>
  </w:style>
  <w:style w:type="paragraph" w:customStyle="1" w:styleId="D26D1E6DB2A2D64DB8F894FB45285731">
    <w:name w:val="D26D1E6DB2A2D64DB8F894FB45285731"/>
    <w:rsid w:val="00A24BE5"/>
  </w:style>
  <w:style w:type="paragraph" w:customStyle="1" w:styleId="E192AA62A959F44185D2A258BB6F6AD6">
    <w:name w:val="E192AA62A959F44185D2A258BB6F6AD6"/>
    <w:rsid w:val="00A24BE5"/>
  </w:style>
  <w:style w:type="paragraph" w:customStyle="1" w:styleId="91B31516BE93B14FA2C9D0EB3B9C2153">
    <w:name w:val="91B31516BE93B14FA2C9D0EB3B9C2153"/>
    <w:rsid w:val="00A24BE5"/>
  </w:style>
  <w:style w:type="paragraph" w:customStyle="1" w:styleId="BB1C737C1150734E99EE064CD0FCEA44">
    <w:name w:val="BB1C737C1150734E99EE064CD0FCEA44"/>
    <w:rsid w:val="00A24BE5"/>
  </w:style>
  <w:style w:type="paragraph" w:customStyle="1" w:styleId="00EE58C4198C584BBACED183443FE68F">
    <w:name w:val="00EE58C4198C584BBACED183443FE68F"/>
    <w:rsid w:val="00A24BE5"/>
  </w:style>
  <w:style w:type="paragraph" w:customStyle="1" w:styleId="F30F4517BDF94B4DB1672F9F38165986">
    <w:name w:val="F30F4517BDF94B4DB1672F9F38165986"/>
    <w:rsid w:val="00A24BE5"/>
  </w:style>
  <w:style w:type="paragraph" w:customStyle="1" w:styleId="43A258DF06855046948D1EB95924C740">
    <w:name w:val="43A258DF06855046948D1EB95924C740"/>
    <w:rsid w:val="00A24BE5"/>
  </w:style>
  <w:style w:type="paragraph" w:customStyle="1" w:styleId="E06DC9DCAF7F874C8DDA0C82BC0F355D">
    <w:name w:val="E06DC9DCAF7F874C8DDA0C82BC0F355D"/>
    <w:rsid w:val="00A24B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879117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2013-02-25T13:10:00+00:00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1676283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TP104021851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5AC4D5-98B6-4A81-A694-7F8DCC18F90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F76DD90-87AC-4185-89EE-2AE435DF70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8EE24B-E7AA-4959-9326-1316767D21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form).dotx</Template>
  <TotalTime>0</TotalTime>
  <Pages>3</Pages>
  <Words>537</Words>
  <Characters>3062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D3 – Meeting Log</vt:lpstr>
    </vt:vector>
  </TitlesOfParts>
  <Manager/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D3 – Meeting Log</dc:title>
  <dc:creator/>
  <cp:lastModifiedBy/>
  <cp:revision>1</cp:revision>
  <dcterms:created xsi:type="dcterms:W3CDTF">2017-03-09T19:12:00Z</dcterms:created>
  <dcterms:modified xsi:type="dcterms:W3CDTF">2017-03-26T09:08:00Z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